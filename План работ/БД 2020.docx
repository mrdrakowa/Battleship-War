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708DA" w:rsidRDefault="00E708DA">
      <w:pPr>
        <w:ind w:left="0" w:firstLine="0"/>
        <w:jc w:val="center"/>
        <w:rPr>
          <w:sz w:val="36"/>
        </w:rPr>
      </w:pPr>
      <w:bookmarkStart w:id="0" w:name="_Toc859914"/>
      <w:r>
        <w:rPr>
          <w:sz w:val="36"/>
        </w:rPr>
        <w:t>Министерство образования Республики Беларусь</w:t>
      </w:r>
    </w:p>
    <w:p w:rsidR="00E708DA" w:rsidRDefault="00E708DA">
      <w:pPr>
        <w:ind w:left="0" w:firstLine="0"/>
        <w:jc w:val="center"/>
        <w:rPr>
          <w:sz w:val="36"/>
        </w:rPr>
      </w:pPr>
      <w:r>
        <w:rPr>
          <w:sz w:val="36"/>
        </w:rPr>
        <w:t>Полоцкий государственный университет</w:t>
      </w:r>
    </w:p>
    <w:p w:rsidR="00E708DA" w:rsidRDefault="00E708DA">
      <w:pPr>
        <w:ind w:left="0" w:firstLine="0"/>
        <w:jc w:val="center"/>
        <w:rPr>
          <w:sz w:val="32"/>
        </w:rPr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  <w:rPr>
          <w:b/>
          <w:bCs/>
          <w:sz w:val="96"/>
        </w:rPr>
      </w:pPr>
      <w:r>
        <w:rPr>
          <w:b/>
          <w:bCs/>
          <w:sz w:val="96"/>
        </w:rPr>
        <w:t>Методические</w:t>
      </w:r>
    </w:p>
    <w:p w:rsidR="00E708DA" w:rsidRDefault="00E708DA">
      <w:pPr>
        <w:ind w:left="0" w:firstLine="0"/>
        <w:jc w:val="center"/>
        <w:rPr>
          <w:b/>
          <w:bCs/>
          <w:sz w:val="96"/>
        </w:rPr>
      </w:pPr>
      <w:r>
        <w:rPr>
          <w:b/>
          <w:bCs/>
          <w:sz w:val="96"/>
        </w:rPr>
        <w:t>указания</w:t>
      </w:r>
    </w:p>
    <w:p w:rsidR="00E708DA" w:rsidRDefault="00E708DA">
      <w:pPr>
        <w:ind w:left="0" w:firstLine="0"/>
        <w:jc w:val="center"/>
      </w:pPr>
    </w:p>
    <w:p w:rsidR="00E708DA" w:rsidRDefault="00E708DA">
      <w:pPr>
        <w:ind w:left="0" w:firstLine="0"/>
        <w:jc w:val="center"/>
        <w:rPr>
          <w:sz w:val="36"/>
        </w:rPr>
      </w:pPr>
      <w:r>
        <w:rPr>
          <w:sz w:val="36"/>
        </w:rPr>
        <w:t>к лабораторным работам</w:t>
      </w:r>
    </w:p>
    <w:p w:rsidR="00E708DA" w:rsidRDefault="00E708DA" w:rsidP="00430859">
      <w:pPr>
        <w:ind w:left="0" w:firstLine="0"/>
        <w:jc w:val="center"/>
        <w:rPr>
          <w:sz w:val="36"/>
        </w:rPr>
      </w:pPr>
      <w:r>
        <w:rPr>
          <w:sz w:val="36"/>
        </w:rPr>
        <w:t>по курсу «</w:t>
      </w:r>
      <w:r w:rsidR="00430859">
        <w:rPr>
          <w:sz w:val="36"/>
        </w:rPr>
        <w:t>Базы данных</w:t>
      </w:r>
      <w:r>
        <w:rPr>
          <w:sz w:val="36"/>
        </w:rPr>
        <w:t xml:space="preserve">» </w:t>
      </w:r>
    </w:p>
    <w:p w:rsidR="00430859" w:rsidRPr="00430859" w:rsidRDefault="00E708DA" w:rsidP="00430859">
      <w:pPr>
        <w:ind w:left="0" w:firstLine="0"/>
        <w:jc w:val="center"/>
        <w:rPr>
          <w:sz w:val="36"/>
        </w:rPr>
      </w:pPr>
      <w:r>
        <w:rPr>
          <w:sz w:val="36"/>
        </w:rPr>
        <w:t xml:space="preserve">для студентов специальности </w:t>
      </w:r>
      <w:r w:rsidR="00430859">
        <w:rPr>
          <w:sz w:val="36"/>
        </w:rPr>
        <w:br/>
      </w:r>
      <w:r w:rsidR="00430859" w:rsidRPr="00430859">
        <w:rPr>
          <w:sz w:val="36"/>
        </w:rPr>
        <w:t>1-40 02 01 «Вычислительные машины, системы и сети»</w:t>
      </w: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</w:p>
    <w:p w:rsidR="00E708DA" w:rsidRDefault="00E708DA">
      <w:pPr>
        <w:ind w:left="0" w:firstLine="0"/>
        <w:jc w:val="center"/>
        <w:rPr>
          <w:sz w:val="36"/>
        </w:rPr>
      </w:pPr>
      <w:r>
        <w:rPr>
          <w:sz w:val="36"/>
        </w:rPr>
        <w:t>Новополоцк 202</w:t>
      </w:r>
      <w:r w:rsidR="00430859">
        <w:rPr>
          <w:sz w:val="36"/>
        </w:rPr>
        <w:t>0</w:t>
      </w:r>
    </w:p>
    <w:p w:rsidR="00E708DA" w:rsidRDefault="00E708DA">
      <w:pPr>
        <w:pStyle w:val="2"/>
        <w:rPr>
          <w:rFonts w:ascii="Times New Roman" w:hAnsi="Times New Roman"/>
        </w:rPr>
      </w:pPr>
      <w:bookmarkStart w:id="1" w:name="_Toc859915"/>
      <w:bookmarkEnd w:id="0"/>
      <w:r>
        <w:rPr>
          <w:rFonts w:ascii="Times New Roman" w:hAnsi="Times New Roman"/>
        </w:rPr>
        <w:lastRenderedPageBreak/>
        <w:t>Введение</w:t>
      </w:r>
      <w:bookmarkEnd w:id="1"/>
    </w:p>
    <w:p w:rsidR="00E708DA" w:rsidRDefault="00E708DA">
      <w:r>
        <w:t>Данное методическое пособие предназначено для студентов специальности "Вычислительные</w:t>
      </w:r>
      <w:r w:rsidR="00A24447">
        <w:t xml:space="preserve"> машины,</w:t>
      </w:r>
      <w:r>
        <w:t xml:space="preserve"> системы и сети" по курсу "</w:t>
      </w:r>
      <w:r w:rsidR="00A24447">
        <w:t>Базы данных</w:t>
      </w:r>
      <w:r>
        <w:t>" (</w:t>
      </w:r>
      <w:r w:rsidR="00A24447">
        <w:t>6</w:t>
      </w:r>
      <w:r>
        <w:t xml:space="preserve"> семестр) для выполнения лабораторных работ.</w:t>
      </w:r>
    </w:p>
    <w:p w:rsidR="00E708DA" w:rsidRDefault="00E708DA">
      <w:r>
        <w:t>Для правильного выполнения работ необходимы знания теоретического материала по данному курсу, языков программирования (C++,</w:t>
      </w:r>
      <w:r w:rsidR="00A24447" w:rsidRPr="007C18F9">
        <w:t xml:space="preserve"> </w:t>
      </w:r>
      <w:r w:rsidR="00A24447">
        <w:rPr>
          <w:lang w:val="en-US"/>
        </w:rPr>
        <w:t>PHP</w:t>
      </w:r>
      <w:r>
        <w:t>) и навыки работы в средах Borland C++ Builder и Microsoft Visual Studio. Также для успешного выполнения задания необходимо изучение краткой теории к соответствующей лабораторной работе.</w:t>
      </w:r>
    </w:p>
    <w:p w:rsidR="00E708DA" w:rsidRDefault="00E708DA">
      <w:r>
        <w:t>В отчет по выполненной лабораторной работе входят: листинг программы, задание с указанием варианта, краткое описание алгоритма решения задачи. Для защиты работы необходимо ответить на ряд вопросов по программе, алгоритму решения и применяемой технологии.</w:t>
      </w:r>
    </w:p>
    <w:p w:rsidR="00E708DA" w:rsidRDefault="00E708DA">
      <w:pPr>
        <w:pStyle w:val="2"/>
        <w:rPr>
          <w:rFonts w:ascii="Times New Roman" w:hAnsi="Times New Roman"/>
        </w:rPr>
      </w:pPr>
      <w:bookmarkStart w:id="2" w:name="_Toc859916"/>
      <w:r>
        <w:rPr>
          <w:rFonts w:ascii="Times New Roman" w:hAnsi="Times New Roman"/>
        </w:rPr>
        <w:lastRenderedPageBreak/>
        <w:t>Лабораторная работа №1</w:t>
      </w:r>
      <w:bookmarkEnd w:id="2"/>
    </w:p>
    <w:p w:rsidR="00E708DA" w:rsidRPr="007C18F9" w:rsidRDefault="007C18F9">
      <w:pPr>
        <w:pStyle w:val="4"/>
      </w:pPr>
      <w:r>
        <w:rPr>
          <w:lang w:val="en-US"/>
        </w:rPr>
        <w:t>ER</w:t>
      </w:r>
      <w:r w:rsidRPr="00442833">
        <w:t>-</w:t>
      </w:r>
      <w:r>
        <w:t>модель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  <w:r>
        <w:rPr>
          <w:b/>
          <w:snapToGrid/>
          <w:lang w:val="ru-RU"/>
        </w:rPr>
        <w:t>Цель работы:</w:t>
      </w:r>
      <w:r>
        <w:rPr>
          <w:snapToGrid/>
          <w:lang w:val="ru-RU"/>
        </w:rPr>
        <w:t xml:space="preserve"> освоить </w:t>
      </w:r>
      <w:r w:rsidR="002D38C8">
        <w:rPr>
          <w:snapToGrid/>
          <w:lang w:val="ru-RU"/>
        </w:rPr>
        <w:t>принципы построения модели СУЩНОСТЬ-СВЯЗЬ в нотации Питера Чена</w:t>
      </w:r>
      <w:r>
        <w:rPr>
          <w:snapToGrid/>
          <w:lang w:val="ru-RU"/>
        </w:rPr>
        <w:t>.</w:t>
      </w:r>
    </w:p>
    <w:p w:rsidR="00E708DA" w:rsidRDefault="00E708DA"/>
    <w:p w:rsidR="00E708DA" w:rsidRDefault="00E708DA">
      <w:pPr>
        <w:rPr>
          <w:b/>
        </w:rPr>
      </w:pPr>
      <w:r>
        <w:rPr>
          <w:b/>
        </w:rPr>
        <w:t>Краткая теория:</w:t>
      </w:r>
    </w:p>
    <w:p w:rsidR="00F5258E" w:rsidRDefault="00F5258E">
      <w:pPr>
        <w:rPr>
          <w:b/>
        </w:rPr>
      </w:pPr>
    </w:p>
    <w:p w:rsidR="00F5258E" w:rsidRDefault="00F5258E">
      <w:r>
        <w:rPr>
          <w:b/>
          <w:lang w:val="en-US"/>
        </w:rPr>
        <w:t>ER</w:t>
      </w:r>
      <w:r w:rsidRPr="00F5258E">
        <w:rPr>
          <w:b/>
        </w:rPr>
        <w:t>-</w:t>
      </w:r>
      <w:r>
        <w:rPr>
          <w:b/>
        </w:rPr>
        <w:t xml:space="preserve">модель </w:t>
      </w:r>
      <w:r>
        <w:t xml:space="preserve">– это диаграмма, описывающая основные сущности предметной области и связи между ними. Под связью понимается любой вид отношения (включение, ассоциации, принадлежности и т.д.). Важные сущности предметной области </w:t>
      </w:r>
      <w:r w:rsidR="00584840">
        <w:t>выявлябтся методом интервью с представителями бизнеса.</w:t>
      </w:r>
    </w:p>
    <w:p w:rsidR="00E55518" w:rsidRDefault="00E55518"/>
    <w:p w:rsidR="00E55518" w:rsidRDefault="00E55518" w:rsidP="00E55518">
      <w:pPr>
        <w:ind w:firstLine="9"/>
        <w:jc w:val="center"/>
      </w:pPr>
      <w:r w:rsidRPr="00E55518">
        <w:drawing>
          <wp:inline distT="0" distB="0" distL="0" distR="0" wp14:anchorId="228E2ADD" wp14:editId="430F266B">
            <wp:extent cx="2576433" cy="2808312"/>
            <wp:effectExtent l="0" t="0" r="0" b="0"/>
            <wp:docPr id="9218" name="Picture 2" descr="[Ð§ÐµÐ½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 descr="[Ð§ÐµÐ½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433" cy="2808312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:rsidR="008655F7" w:rsidRPr="00E55518" w:rsidRDefault="00E55518" w:rsidP="00E55518">
      <w:r w:rsidRPr="00E55518">
        <w:rPr>
          <w:b/>
        </w:rPr>
        <w:t>Петер Пин-Шен Чен</w:t>
      </w:r>
      <w:r w:rsidRPr="00E55518">
        <w:t xml:space="preserve"> - </w:t>
      </w:r>
      <w:r w:rsidR="008655F7" w:rsidRPr="00E55518">
        <w:t>американский ученый в области информатики, предложивший в 1976 году ER-модель данных (модель сущность-связь).</w:t>
      </w:r>
      <w:r>
        <w:t xml:space="preserve"> </w:t>
      </w:r>
      <w:r w:rsidR="008655F7" w:rsidRPr="00E55518">
        <w:t>Родился в Тайчжуне (Тайвань), получил степень бакалавра в области электротехники в 1968 году в Национальном университете Тайваня и степень Ph.D в области компьютерных наук/прикладной математики в Гарвардском университете в 1973 году. С 1974 по 1978 годы работал в Массачусетском технологическом институте, в 1978—1984 — профессор Калифорниийского университета в Лос-Анджелесе. С 1983 года — профессор компьютерных наук в Университете штата Луизиана.</w:t>
      </w:r>
    </w:p>
    <w:p w:rsidR="00E55518" w:rsidRPr="00F5258E" w:rsidRDefault="00E55518"/>
    <w:p w:rsidR="00E55518" w:rsidRPr="00E55518" w:rsidRDefault="00E55518" w:rsidP="00E55518">
      <w:r w:rsidRPr="00E55518">
        <w:t>Работы профессора Чена являются краеугольным камнем разработки программного обеспечения, в частности, в области </w:t>
      </w:r>
      <w:hyperlink r:id="rId8" w:history="1">
        <w:r w:rsidRPr="00E55518">
          <w:rPr>
            <w:rFonts w:eastAsiaTheme="minorEastAsia"/>
          </w:rPr>
          <w:t>CASE</w:t>
        </w:r>
      </w:hyperlink>
      <w:r w:rsidRPr="00E55518">
        <w:t xml:space="preserve"> — средств. </w:t>
      </w:r>
    </w:p>
    <w:p w:rsidR="00E55518" w:rsidRPr="00E55518" w:rsidRDefault="00E55518" w:rsidP="00E55518">
      <w:r w:rsidRPr="00E55518">
        <w:t xml:space="preserve">    Модель ER повлияла на разработку большинства основных CASE-инструментов, включая ERWIN компании </w:t>
      </w:r>
      <w:hyperlink r:id="rId9" w:history="1">
        <w:r w:rsidRPr="00E55518">
          <w:rPr>
            <w:rFonts w:eastAsiaTheme="minorEastAsia"/>
          </w:rPr>
          <w:t>Computer</w:t>
        </w:r>
      </w:hyperlink>
      <w:hyperlink r:id="rId10" w:history="1">
        <w:r w:rsidRPr="00E55518">
          <w:rPr>
            <w:rFonts w:eastAsiaTheme="minorEastAsia"/>
          </w:rPr>
          <w:t xml:space="preserve"> </w:t>
        </w:r>
      </w:hyperlink>
      <w:hyperlink r:id="rId11" w:history="1">
        <w:r w:rsidRPr="00E55518">
          <w:rPr>
            <w:rFonts w:eastAsiaTheme="minorEastAsia"/>
          </w:rPr>
          <w:t>Associates</w:t>
        </w:r>
      </w:hyperlink>
      <w:r w:rsidRPr="00E55518">
        <w:t>, Designer/2000 корпорации </w:t>
      </w:r>
      <w:hyperlink r:id="rId12" w:history="1">
        <w:r w:rsidRPr="00E55518">
          <w:rPr>
            <w:rFonts w:eastAsiaTheme="minorEastAsia"/>
          </w:rPr>
          <w:t>Oracle</w:t>
        </w:r>
      </w:hyperlink>
      <w:r w:rsidRPr="00E55518">
        <w:t>, PowerDesigner компании </w:t>
      </w:r>
      <w:hyperlink r:id="rId13" w:history="1">
        <w:r w:rsidRPr="00E55518">
          <w:rPr>
            <w:rFonts w:eastAsiaTheme="minorEastAsia"/>
          </w:rPr>
          <w:t>Sybase</w:t>
        </w:r>
      </w:hyperlink>
      <w:r w:rsidRPr="00E55518">
        <w:t> и даже </w:t>
      </w:r>
      <w:hyperlink r:id="rId14" w:history="1">
        <w:r w:rsidRPr="00E55518">
          <w:rPr>
            <w:rFonts w:eastAsiaTheme="minorEastAsia"/>
          </w:rPr>
          <w:t>Microsoft</w:t>
        </w:r>
      </w:hyperlink>
      <w:hyperlink r:id="rId15" w:history="1">
        <w:r w:rsidRPr="00E55518">
          <w:rPr>
            <w:rFonts w:eastAsiaTheme="minorEastAsia"/>
          </w:rPr>
          <w:t xml:space="preserve"> </w:t>
        </w:r>
      </w:hyperlink>
      <w:hyperlink r:id="rId16" w:history="1">
        <w:r w:rsidRPr="00E55518">
          <w:rPr>
            <w:rFonts w:eastAsiaTheme="minorEastAsia"/>
          </w:rPr>
          <w:t>Visio</w:t>
        </w:r>
      </w:hyperlink>
      <w:r w:rsidRPr="00E55518">
        <w:t>, а также стандарт </w:t>
      </w:r>
      <w:hyperlink r:id="rId17" w:history="1">
        <w:r w:rsidRPr="00E55518">
          <w:rPr>
            <w:rFonts w:eastAsiaTheme="minorEastAsia"/>
          </w:rPr>
          <w:t>IDEF1X</w:t>
        </w:r>
      </w:hyperlink>
      <w:r w:rsidRPr="00E55518">
        <w:t>. </w:t>
      </w:r>
    </w:p>
    <w:p w:rsidR="00E708DA" w:rsidRDefault="00E708DA">
      <w:pPr>
        <w:jc w:val="center"/>
        <w:rPr>
          <w:b/>
        </w:rPr>
      </w:pPr>
    </w:p>
    <w:p w:rsidR="00442833" w:rsidRDefault="00442833" w:rsidP="00E55518">
      <w:pPr>
        <w:ind w:left="0" w:firstLine="0"/>
        <w:jc w:val="center"/>
      </w:pPr>
      <w:r w:rsidRPr="00442833">
        <w:drawing>
          <wp:inline distT="0" distB="0" distL="0" distR="0" wp14:anchorId="5236C9F7" wp14:editId="5AE6BC28">
            <wp:extent cx="5397500" cy="4048125"/>
            <wp:effectExtent l="0" t="0" r="0" b="9525"/>
            <wp:docPr id="13314" name="Picture 2" descr="https://cf.ppt-online.org/files/slide/b/BOWjIC1cSxNKyzdJFG3Qka8MPZXrmbT24o0iuY/slide-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 descr="https://cf.ppt-online.org/files/slide/b/BOWjIC1cSxNKyzdJFG3Qka8MPZXrmbT24o0iuY/slide-42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43" cy="404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2833" w:rsidRP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  <w:r>
        <w:rPr>
          <w:snapToGrid/>
          <w:lang w:val="ru-RU"/>
        </w:rPr>
        <w:t xml:space="preserve">Рис. 1 - </w:t>
      </w:r>
      <w:r w:rsidRPr="00442833">
        <w:rPr>
          <w:snapToGrid/>
          <w:lang w:val="ru-RU"/>
        </w:rPr>
        <w:t>Классификация информационных моделей</w:t>
      </w:r>
    </w:p>
    <w:p w:rsidR="00442833" w:rsidRDefault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rPr>
          <w:snapToGrid/>
          <w:lang w:val="ru-RU"/>
        </w:rPr>
      </w:pPr>
      <w:r w:rsidRPr="00442833">
        <w:rPr>
          <w:snapToGrid/>
          <w:lang w:val="ru-RU"/>
        </w:rPr>
        <w:drawing>
          <wp:inline distT="0" distB="0" distL="0" distR="0" wp14:anchorId="4D298286" wp14:editId="144F4D39">
            <wp:extent cx="5971540" cy="3124835"/>
            <wp:effectExtent l="0" t="0" r="0" b="0"/>
            <wp:docPr id="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4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  <w:r>
        <w:rPr>
          <w:snapToGrid/>
          <w:lang w:val="ru-RU"/>
        </w:rPr>
        <w:t>Рис 2. - Изображение сущностей и атрибутов на диаграмме.</w:t>
      </w: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 w:rsidRPr="00442833">
        <w:rPr>
          <w:snapToGrid/>
          <w:lang w:val="ru-RU"/>
        </w:rPr>
        <w:lastRenderedPageBreak/>
        <w:drawing>
          <wp:inline distT="0" distB="0" distL="0" distR="0" wp14:anchorId="6DC542D9" wp14:editId="6EE2C043">
            <wp:extent cx="4562475" cy="2803758"/>
            <wp:effectExtent l="0" t="0" r="0" b="0"/>
            <wp:docPr id="15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726" cy="2812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>
        <w:rPr>
          <w:snapToGrid/>
          <w:lang w:val="ru-RU"/>
        </w:rPr>
        <w:t>Рис. 3 - Виды бинарных связей</w:t>
      </w: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 w:rsidRPr="00442833">
        <w:rPr>
          <w:snapToGrid/>
          <w:lang w:val="ru-RU"/>
        </w:rPr>
        <w:drawing>
          <wp:inline distT="0" distB="0" distL="0" distR="0" wp14:anchorId="5BF91470" wp14:editId="63FD3B6B">
            <wp:extent cx="5971540" cy="3431540"/>
            <wp:effectExtent l="0" t="0" r="0" b="0"/>
            <wp:docPr id="17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>
        <w:rPr>
          <w:snapToGrid/>
          <w:lang w:val="ru-RU"/>
        </w:rPr>
        <w:t xml:space="preserve">Рис. 4 </w:t>
      </w:r>
      <w:r w:rsidR="00F5258E">
        <w:rPr>
          <w:snapToGrid/>
          <w:lang w:val="ru-RU"/>
        </w:rPr>
        <w:t xml:space="preserve">- </w:t>
      </w:r>
      <w:r>
        <w:rPr>
          <w:snapToGrid/>
          <w:lang w:val="ru-RU"/>
        </w:rPr>
        <w:t>Тернарные связи</w:t>
      </w:r>
    </w:p>
    <w:p w:rsidR="00F5258E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</w:p>
    <w:p w:rsidR="00442833" w:rsidRDefault="00442833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 w:rsidRPr="00442833">
        <w:rPr>
          <w:snapToGrid/>
          <w:lang w:val="ru-RU"/>
        </w:rPr>
        <w:lastRenderedPageBreak/>
        <w:drawing>
          <wp:inline distT="0" distB="0" distL="0" distR="0" wp14:anchorId="611057A4" wp14:editId="389618A4">
            <wp:extent cx="5971540" cy="2673985"/>
            <wp:effectExtent l="0" t="0" r="0" b="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258E" w:rsidRDefault="00F5258E" w:rsidP="00F5258E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>
        <w:rPr>
          <w:snapToGrid/>
          <w:lang w:val="ru-RU"/>
        </w:rPr>
        <w:t>Рис. 5 – Преобразование связей</w:t>
      </w:r>
    </w:p>
    <w:p w:rsidR="00F5258E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</w:p>
    <w:p w:rsidR="00442833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 w:rsidRPr="00F5258E">
        <w:rPr>
          <w:snapToGrid/>
          <w:lang w:val="ru-RU"/>
        </w:rPr>
        <w:drawing>
          <wp:inline distT="0" distB="0" distL="0" distR="0" wp14:anchorId="7D6BE9EE" wp14:editId="72D56E1C">
            <wp:extent cx="5971540" cy="3173095"/>
            <wp:effectExtent l="0" t="0" r="0" b="8255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540" cy="317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5258E" w:rsidRDefault="00F5258E" w:rsidP="00F5258E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  <w:r>
        <w:rPr>
          <w:snapToGrid/>
          <w:lang w:val="ru-RU"/>
        </w:rPr>
        <w:t>Рис. 6 – Отображение ключевых аттрибутов</w:t>
      </w:r>
    </w:p>
    <w:p w:rsidR="00F5258E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</w:p>
    <w:p w:rsidR="00F5258E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</w:p>
    <w:p w:rsidR="00F5258E" w:rsidRDefault="00F5258E" w:rsidP="00442833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ind w:left="0" w:firstLine="0"/>
        <w:jc w:val="center"/>
        <w:rPr>
          <w:snapToGrid/>
          <w:lang w:val="ru-RU"/>
        </w:rPr>
      </w:pPr>
    </w:p>
    <w:p w:rsidR="00E708DA" w:rsidRDefault="00E708DA">
      <w:pPr>
        <w:rPr>
          <w:b/>
        </w:rPr>
      </w:pPr>
      <w:r>
        <w:rPr>
          <w:b/>
        </w:rPr>
        <w:t>Задания:</w:t>
      </w:r>
    </w:p>
    <w:p w:rsidR="00E708DA" w:rsidRDefault="00E708DA">
      <w:pPr>
        <w:rPr>
          <w:b/>
        </w:rPr>
      </w:pPr>
    </w:p>
    <w:p w:rsidR="00E708DA" w:rsidRDefault="00E708DA" w:rsidP="00584840">
      <w:r>
        <w:t xml:space="preserve">Задача состоит в </w:t>
      </w:r>
      <w:r w:rsidR="00584840">
        <w:t xml:space="preserve">построении информационной модели предметной среды в соответствии с темой, выданной преподавателем, в виде </w:t>
      </w:r>
      <w:r w:rsidR="00584840">
        <w:rPr>
          <w:lang w:val="en-US"/>
        </w:rPr>
        <w:t>ER</w:t>
      </w:r>
      <w:r w:rsidR="00584840" w:rsidRPr="00584840">
        <w:t>-</w:t>
      </w:r>
      <w:r w:rsidR="00584840">
        <w:t>модели в нотации Питера Чена</w:t>
      </w:r>
      <w:r>
        <w:t>.</w:t>
      </w:r>
    </w:p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lastRenderedPageBreak/>
        <w:t>Порядок выполнения работы:</w:t>
      </w:r>
    </w:p>
    <w:p w:rsidR="00E708DA" w:rsidRDefault="00E708DA"/>
    <w:p w:rsidR="00E708DA" w:rsidRDefault="00584840" w:rsidP="00DA17DC">
      <w:pPr>
        <w:numPr>
          <w:ilvl w:val="0"/>
          <w:numId w:val="7"/>
        </w:numPr>
        <w:tabs>
          <w:tab w:val="clear" w:pos="360"/>
          <w:tab w:val="num" w:pos="1780"/>
        </w:tabs>
        <w:ind w:left="1780"/>
      </w:pPr>
      <w:r>
        <w:t>Сформировать описание бизнес-процессов и выявить основные сущности учета</w:t>
      </w:r>
      <w:r w:rsidR="00E708DA">
        <w:t>.</w:t>
      </w:r>
    </w:p>
    <w:p w:rsidR="00E708DA" w:rsidRDefault="00584840" w:rsidP="00DA17DC">
      <w:pPr>
        <w:numPr>
          <w:ilvl w:val="0"/>
          <w:numId w:val="7"/>
        </w:numPr>
        <w:tabs>
          <w:tab w:val="clear" w:pos="360"/>
          <w:tab w:val="num" w:pos="1780"/>
        </w:tabs>
        <w:ind w:left="1780"/>
      </w:pPr>
      <w:r>
        <w:t xml:space="preserve">Сформировать </w:t>
      </w:r>
      <w:r>
        <w:rPr>
          <w:lang w:val="en-US"/>
        </w:rPr>
        <w:t>ER-</w:t>
      </w:r>
      <w:r>
        <w:t>модель</w:t>
      </w:r>
      <w:r w:rsidR="00E708DA">
        <w:t>.</w:t>
      </w:r>
    </w:p>
    <w:p w:rsidR="00E708DA" w:rsidRDefault="00584840" w:rsidP="00DA17DC">
      <w:pPr>
        <w:numPr>
          <w:ilvl w:val="0"/>
          <w:numId w:val="7"/>
        </w:numPr>
        <w:tabs>
          <w:tab w:val="clear" w:pos="360"/>
          <w:tab w:val="num" w:pos="1780"/>
        </w:tabs>
        <w:ind w:left="1780"/>
      </w:pPr>
      <w:r>
        <w:t xml:space="preserve">Осуществить преобразование </w:t>
      </w:r>
      <w:r>
        <w:rPr>
          <w:lang w:val="en-US"/>
        </w:rPr>
        <w:t>N</w:t>
      </w:r>
      <w:r w:rsidRPr="00584840">
        <w:t>-</w:t>
      </w:r>
      <w:r>
        <w:t>арных отношений в бинарные</w:t>
      </w:r>
      <w:r w:rsidR="00E708DA">
        <w:t>.</w:t>
      </w:r>
    </w:p>
    <w:p w:rsidR="00E708DA" w:rsidRDefault="00E708DA" w:rsidP="00DA17DC">
      <w:pPr>
        <w:numPr>
          <w:ilvl w:val="0"/>
          <w:numId w:val="7"/>
        </w:numPr>
        <w:tabs>
          <w:tab w:val="clear" w:pos="360"/>
          <w:tab w:val="num" w:pos="1780"/>
        </w:tabs>
        <w:ind w:left="1780"/>
      </w:pPr>
      <w:r>
        <w:t xml:space="preserve">Результат </w:t>
      </w:r>
      <w:r w:rsidR="00584840">
        <w:t xml:space="preserve">загрузить в </w:t>
      </w:r>
      <w:r w:rsidR="00584840">
        <w:rPr>
          <w:lang w:val="en-US"/>
        </w:rPr>
        <w:t>Google</w:t>
      </w:r>
      <w:r w:rsidR="00584840" w:rsidRPr="00584840">
        <w:t xml:space="preserve"> </w:t>
      </w:r>
      <w:r w:rsidR="00584840">
        <w:rPr>
          <w:lang w:val="en-US"/>
        </w:rPr>
        <w:t>classroom</w:t>
      </w:r>
      <w:r>
        <w:t>.</w:t>
      </w:r>
    </w:p>
    <w:p w:rsidR="0058525D" w:rsidRDefault="0058525D" w:rsidP="0058525D">
      <w:pPr>
        <w:ind w:left="1780" w:firstLine="0"/>
      </w:pPr>
    </w:p>
    <w:p w:rsidR="00E708DA" w:rsidRDefault="00E708DA"/>
    <w:p w:rsidR="00E708DA" w:rsidRDefault="00E708DA" w:rsidP="0058525D">
      <w:pPr>
        <w:ind w:left="0" w:firstLine="0"/>
        <w:jc w:val="right"/>
      </w:pPr>
      <w:r>
        <w:t>Таблица 1 ─ Варианты заданий на лабораторную работу №1</w:t>
      </w:r>
    </w:p>
    <w:p w:rsidR="00E708DA" w:rsidRDefault="00E708DA"/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446"/>
        <w:gridCol w:w="6946"/>
      </w:tblGrid>
      <w:tr w:rsidR="00584840" w:rsidTr="00584840">
        <w:tblPrEx>
          <w:tblCellMar>
            <w:top w:w="0" w:type="dxa"/>
            <w:bottom w:w="0" w:type="dxa"/>
          </w:tblCellMar>
        </w:tblPrEx>
        <w:trPr>
          <w:trHeight w:val="627"/>
        </w:trPr>
        <w:tc>
          <w:tcPr>
            <w:tcW w:w="1446" w:type="dxa"/>
            <w:shd w:val="pct12" w:color="auto" w:fill="FFFFFF"/>
            <w:vAlign w:val="center"/>
          </w:tcPr>
          <w:p w:rsidR="00584840" w:rsidRPr="00584840" w:rsidRDefault="00584840">
            <w:pPr>
              <w:ind w:left="0" w:firstLine="0"/>
            </w:pPr>
            <w:r>
              <w:t>№</w:t>
            </w:r>
            <w:r>
              <w:rPr>
                <w:lang w:val="en-US"/>
              </w:rPr>
              <w:t xml:space="preserve"> </w:t>
            </w:r>
            <w:r>
              <w:t>варианта</w:t>
            </w:r>
          </w:p>
        </w:tc>
        <w:tc>
          <w:tcPr>
            <w:tcW w:w="6946" w:type="dxa"/>
            <w:shd w:val="pct12" w:color="auto" w:fill="FFFFFF"/>
            <w:vAlign w:val="center"/>
          </w:tcPr>
          <w:p w:rsidR="00584840" w:rsidRDefault="00584840">
            <w:pPr>
              <w:ind w:left="0" w:firstLine="0"/>
              <w:jc w:val="center"/>
            </w:pPr>
            <w:r>
              <w:t>Тема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  <w:rPr>
                <w:lang w:val="en-US"/>
              </w:rPr>
            </w:pPr>
            <w:r>
              <w:t>1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Библиотека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</w:pPr>
            <w:r>
              <w:t>2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Аптека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</w:pPr>
            <w:r>
              <w:t>3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Спортивный клуб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</w:pPr>
            <w:r>
              <w:t>4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Электронный магазин (рыболовных / строительных / …) товаров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</w:pPr>
            <w:r>
              <w:t>5</w:t>
            </w:r>
          </w:p>
        </w:tc>
        <w:tc>
          <w:tcPr>
            <w:tcW w:w="6946" w:type="dxa"/>
            <w:vAlign w:val="center"/>
          </w:tcPr>
          <w:p w:rsidR="00584840" w:rsidRPr="00584840" w:rsidRDefault="00584840" w:rsidP="00584840">
            <w:pPr>
              <w:ind w:left="0" w:firstLine="0"/>
              <w:jc w:val="left"/>
              <w:rPr>
                <w:lang w:val="en-US"/>
              </w:rPr>
            </w:pPr>
            <w:r>
              <w:t xml:space="preserve">Компьютерная игра </w:t>
            </w:r>
            <w:r>
              <w:rPr>
                <w:lang w:val="en-US"/>
              </w:rPr>
              <w:t>MMORPG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Pr="00584840" w:rsidRDefault="00584840">
            <w:pPr>
              <w:ind w:left="0" w:firstLine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Портал музыки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Pr="00584840" w:rsidRDefault="00584840">
            <w:pPr>
              <w:ind w:left="0" w:firstLine="0"/>
            </w:pPr>
            <w:r>
              <w:t>7</w:t>
            </w:r>
          </w:p>
        </w:tc>
        <w:tc>
          <w:tcPr>
            <w:tcW w:w="6946" w:type="dxa"/>
            <w:vAlign w:val="center"/>
          </w:tcPr>
          <w:p w:rsidR="00584840" w:rsidRDefault="00584840" w:rsidP="00584840">
            <w:pPr>
              <w:ind w:left="0" w:firstLine="0"/>
              <w:jc w:val="left"/>
            </w:pPr>
            <w:r>
              <w:t>Архив конструкторской документации</w:t>
            </w:r>
          </w:p>
        </w:tc>
      </w:tr>
      <w:tr w:rsidR="00584840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584840" w:rsidRDefault="00584840">
            <w:pPr>
              <w:ind w:left="0" w:firstLine="0"/>
            </w:pPr>
            <w:r>
              <w:t>9</w:t>
            </w:r>
          </w:p>
        </w:tc>
        <w:tc>
          <w:tcPr>
            <w:tcW w:w="6946" w:type="dxa"/>
            <w:vAlign w:val="center"/>
          </w:tcPr>
          <w:p w:rsidR="00584840" w:rsidRDefault="00CB6969" w:rsidP="00584840">
            <w:pPr>
              <w:ind w:left="0" w:firstLine="0"/>
              <w:jc w:val="left"/>
            </w:pPr>
            <w:r>
              <w:t>Лодочная станция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10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Пункт проката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11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Музей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12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Картинная галлерея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13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Склад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14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Компьютерный клуб</w:t>
            </w:r>
          </w:p>
        </w:tc>
      </w:tr>
      <w:tr w:rsidR="00CB6969" w:rsidTr="00584840">
        <w:tblPrEx>
          <w:tblCellMar>
            <w:top w:w="0" w:type="dxa"/>
            <w:bottom w:w="0" w:type="dxa"/>
          </w:tblCellMar>
        </w:tblPrEx>
        <w:tc>
          <w:tcPr>
            <w:tcW w:w="1446" w:type="dxa"/>
            <w:vAlign w:val="center"/>
          </w:tcPr>
          <w:p w:rsidR="00CB6969" w:rsidRDefault="00CB6969">
            <w:pPr>
              <w:ind w:left="0" w:firstLine="0"/>
            </w:pPr>
            <w:r>
              <w:t>15</w:t>
            </w:r>
          </w:p>
        </w:tc>
        <w:tc>
          <w:tcPr>
            <w:tcW w:w="6946" w:type="dxa"/>
            <w:vAlign w:val="center"/>
          </w:tcPr>
          <w:p w:rsidR="00CB6969" w:rsidRDefault="00CB6969" w:rsidP="00584840">
            <w:pPr>
              <w:ind w:left="0" w:firstLine="0"/>
              <w:jc w:val="left"/>
            </w:pPr>
            <w:r>
              <w:t>Спортивные соревнования</w:t>
            </w:r>
          </w:p>
        </w:tc>
      </w:tr>
    </w:tbl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t>Контрольные вопросы.</w:t>
      </w:r>
    </w:p>
    <w:p w:rsidR="00E708DA" w:rsidRDefault="00E708DA"/>
    <w:p w:rsidR="00E708DA" w:rsidRDefault="00E708DA" w:rsidP="00DA17DC">
      <w:pPr>
        <w:numPr>
          <w:ilvl w:val="0"/>
          <w:numId w:val="8"/>
        </w:numPr>
        <w:tabs>
          <w:tab w:val="clear" w:pos="360"/>
          <w:tab w:val="num" w:pos="1800"/>
        </w:tabs>
        <w:ind w:left="1800"/>
      </w:pPr>
      <w:r>
        <w:t>Опишите алгоритм решения задачи.</w:t>
      </w:r>
    </w:p>
    <w:p w:rsidR="00E708DA" w:rsidRDefault="00E708DA" w:rsidP="00DA17DC">
      <w:pPr>
        <w:numPr>
          <w:ilvl w:val="0"/>
          <w:numId w:val="8"/>
        </w:numPr>
        <w:tabs>
          <w:tab w:val="clear" w:pos="360"/>
          <w:tab w:val="num" w:pos="1800"/>
        </w:tabs>
        <w:ind w:left="1800"/>
      </w:pPr>
      <w:r>
        <w:t xml:space="preserve">Какие </w:t>
      </w:r>
      <w:r w:rsidR="002368CF">
        <w:t>сущности</w:t>
      </w:r>
      <w:r>
        <w:t xml:space="preserve"> Вы использовали?</w:t>
      </w:r>
    </w:p>
    <w:p w:rsidR="00E708DA" w:rsidRDefault="002368CF" w:rsidP="00DA17DC">
      <w:pPr>
        <w:numPr>
          <w:ilvl w:val="0"/>
          <w:numId w:val="8"/>
        </w:numPr>
        <w:tabs>
          <w:tab w:val="clear" w:pos="360"/>
          <w:tab w:val="num" w:pos="1800"/>
        </w:tabs>
        <w:ind w:left="1800"/>
      </w:pPr>
      <w:r>
        <w:t>Какие отношения были выявлены</w:t>
      </w:r>
      <w:r w:rsidR="00E708DA">
        <w:t>?</w:t>
      </w:r>
    </w:p>
    <w:p w:rsidR="00E708DA" w:rsidRDefault="00E708DA" w:rsidP="00DA17DC">
      <w:pPr>
        <w:numPr>
          <w:ilvl w:val="0"/>
          <w:numId w:val="8"/>
        </w:numPr>
        <w:tabs>
          <w:tab w:val="clear" w:pos="360"/>
          <w:tab w:val="num" w:pos="1800"/>
        </w:tabs>
        <w:ind w:left="1800"/>
      </w:pPr>
      <w:r>
        <w:t xml:space="preserve">От чего зависит </w:t>
      </w:r>
      <w:r w:rsidR="002368CF">
        <w:t>качество модели</w:t>
      </w:r>
      <w:r>
        <w:t>?</w:t>
      </w:r>
    </w:p>
    <w:p w:rsidR="00E708DA" w:rsidRDefault="002368CF" w:rsidP="00DA17DC">
      <w:pPr>
        <w:numPr>
          <w:ilvl w:val="0"/>
          <w:numId w:val="8"/>
        </w:numPr>
        <w:tabs>
          <w:tab w:val="clear" w:pos="360"/>
          <w:tab w:val="num" w:pos="1800"/>
        </w:tabs>
        <w:ind w:left="1800"/>
      </w:pPr>
      <w:r>
        <w:t>Какие преобразования модели Вы выполнили</w:t>
      </w:r>
      <w:r w:rsidR="00E708DA">
        <w:t>?</w:t>
      </w:r>
    </w:p>
    <w:p w:rsidR="00E708DA" w:rsidRDefault="00E708DA">
      <w:pPr>
        <w:pStyle w:val="2"/>
        <w:rPr>
          <w:rFonts w:ascii="Times New Roman" w:hAnsi="Times New Roman"/>
        </w:rPr>
      </w:pPr>
      <w:bookmarkStart w:id="3" w:name="_Toc859917"/>
      <w:r>
        <w:rPr>
          <w:rFonts w:ascii="Times New Roman" w:hAnsi="Times New Roman"/>
        </w:rPr>
        <w:lastRenderedPageBreak/>
        <w:t>Лабораторная работа №2</w:t>
      </w:r>
      <w:bookmarkEnd w:id="3"/>
    </w:p>
    <w:p w:rsidR="00E708DA" w:rsidRDefault="00A71835">
      <w:pPr>
        <w:pStyle w:val="4"/>
      </w:pPr>
      <w:r>
        <w:t>Физическая модель базы данных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  <w:r>
        <w:rPr>
          <w:b/>
          <w:snapToGrid/>
          <w:lang w:val="ru-RU"/>
        </w:rPr>
        <w:t xml:space="preserve">Цель работы: </w:t>
      </w:r>
      <w:r>
        <w:rPr>
          <w:snapToGrid/>
          <w:lang w:val="ru-RU"/>
        </w:rPr>
        <w:t xml:space="preserve">освоить </w:t>
      </w:r>
      <w:r w:rsidR="00A71835">
        <w:rPr>
          <w:snapToGrid/>
          <w:lang w:val="ru-RU"/>
        </w:rPr>
        <w:t xml:space="preserve">правила построения физической модели БД по построенной ранее </w:t>
      </w:r>
      <w:r w:rsidR="00A71835">
        <w:rPr>
          <w:snapToGrid/>
        </w:rPr>
        <w:t>ER</w:t>
      </w:r>
      <w:r w:rsidR="00A71835">
        <w:rPr>
          <w:snapToGrid/>
          <w:lang w:val="ru-RU"/>
        </w:rPr>
        <w:t>-модели</w:t>
      </w:r>
      <w:r>
        <w:rPr>
          <w:snapToGrid/>
          <w:lang w:val="ru-RU"/>
        </w:rPr>
        <w:t xml:space="preserve">. 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b/>
          <w:snapToGrid/>
          <w:lang w:val="ru-RU"/>
        </w:rPr>
      </w:pP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b/>
          <w:lang w:val="ru-RU"/>
        </w:rPr>
      </w:pPr>
      <w:r>
        <w:rPr>
          <w:b/>
          <w:lang w:val="ru-RU"/>
        </w:rPr>
        <w:t>Краткая теория:</w:t>
      </w:r>
    </w:p>
    <w:p w:rsidR="00A71835" w:rsidRDefault="00A71835" w:rsidP="00A71835">
      <w:pPr>
        <w:pStyle w:val="5"/>
        <w:jc w:val="both"/>
        <w:rPr>
          <w:b w:val="0"/>
          <w:lang w:val="ru-RU"/>
        </w:rPr>
      </w:pPr>
      <w:r>
        <w:rPr>
          <w:b w:val="0"/>
          <w:lang w:val="ru-RU"/>
        </w:rPr>
        <w:t>Современные системы управления базами данных (СУБД) придерживаются реляционной модели данных, предложенной Эдгаром Коддом.</w:t>
      </w:r>
    </w:p>
    <w:p w:rsidR="00A71835" w:rsidRDefault="00A71835" w:rsidP="00A71835"/>
    <w:p w:rsidR="008655F7" w:rsidRDefault="00A71835" w:rsidP="00A71835">
      <w:r w:rsidRPr="00A71835">
        <w:rPr>
          <w:b/>
          <w:bCs/>
        </w:rPr>
        <w:t>Эдгар Франк Кодд</w:t>
      </w:r>
      <w:r>
        <w:rPr>
          <w:b/>
          <w:bCs/>
        </w:rPr>
        <w:t xml:space="preserve"> – </w:t>
      </w:r>
      <w:r w:rsidR="008655F7" w:rsidRPr="00A71835">
        <w:t>появился на свет 23 августа 1923 года в Портленде (английского графства Дорсет) в многодетной семье. Кодд сумел поступить и успешно окончить Оксфордский университет.</w:t>
      </w:r>
      <w:r>
        <w:t xml:space="preserve"> </w:t>
      </w:r>
      <w:r w:rsidR="008655F7" w:rsidRPr="00A71835">
        <w:t>Служил пилотом в ВВС Великобритании (в период Второй мировой войны). с 1949 года, когда он переезжает в США и приступает к работе математиком-программистом в IBM.</w:t>
      </w:r>
    </w:p>
    <w:p w:rsidR="008655F7" w:rsidRDefault="008655F7" w:rsidP="00A71835">
      <w:pPr>
        <w:tabs>
          <w:tab w:val="num" w:pos="720"/>
        </w:tabs>
      </w:pPr>
      <w:r w:rsidRPr="00A71835">
        <w:t>Он принимает участие в разработке </w:t>
      </w:r>
      <w:hyperlink r:id="rId24" w:history="1">
        <w:r w:rsidRPr="00A71835">
          <w:rPr>
            <w:rFonts w:eastAsiaTheme="minorEastAsia"/>
          </w:rPr>
          <w:t>Selective</w:t>
        </w:r>
      </w:hyperlink>
      <w:hyperlink r:id="rId25" w:history="1">
        <w:r w:rsidRPr="00A71835">
          <w:rPr>
            <w:rFonts w:eastAsiaTheme="minorEastAsia"/>
          </w:rPr>
          <w:t xml:space="preserve"> </w:t>
        </w:r>
      </w:hyperlink>
      <w:hyperlink r:id="rId26" w:history="1">
        <w:r w:rsidRPr="00A71835">
          <w:rPr>
            <w:rFonts w:eastAsiaTheme="minorEastAsia"/>
          </w:rPr>
          <w:t>Sequence</w:t>
        </w:r>
      </w:hyperlink>
      <w:hyperlink r:id="rId27" w:history="1">
        <w:r w:rsidRPr="00A71835">
          <w:rPr>
            <w:rFonts w:eastAsiaTheme="minorEastAsia"/>
          </w:rPr>
          <w:t xml:space="preserve"> </w:t>
        </w:r>
      </w:hyperlink>
      <w:hyperlink r:id="rId28" w:history="1">
        <w:r w:rsidRPr="00A71835">
          <w:rPr>
            <w:rFonts w:eastAsiaTheme="minorEastAsia"/>
          </w:rPr>
          <w:t>Electronic</w:t>
        </w:r>
      </w:hyperlink>
      <w:hyperlink r:id="rId29" w:history="1">
        <w:r w:rsidRPr="00A71835">
          <w:rPr>
            <w:rFonts w:eastAsiaTheme="minorEastAsia"/>
          </w:rPr>
          <w:t xml:space="preserve"> </w:t>
        </w:r>
      </w:hyperlink>
      <w:hyperlink r:id="rId30" w:history="1">
        <w:r w:rsidRPr="00A71835">
          <w:rPr>
            <w:rFonts w:eastAsiaTheme="minorEastAsia"/>
          </w:rPr>
          <w:t>Calculator</w:t>
        </w:r>
      </w:hyperlink>
      <w:r w:rsidRPr="00A71835">
        <w:t> — первого лампового компьютера IBM</w:t>
      </w:r>
      <w:r w:rsidR="00A71835">
        <w:t>. П</w:t>
      </w:r>
      <w:r w:rsidRPr="00A71835">
        <w:t>ервым серьезным проектом талантливого математика в этой компании становится разработка системы мультипрограммирования, делающей возможным одновременное выполнение нескольких задач, а предназначается это для </w:t>
      </w:r>
      <w:hyperlink r:id="rId31" w:history="1">
        <w:r w:rsidRPr="00A71835">
          <w:rPr>
            <w:rFonts w:eastAsiaTheme="minorEastAsia"/>
          </w:rPr>
          <w:t>IBM STRETCH</w:t>
        </w:r>
      </w:hyperlink>
      <w:r w:rsidRPr="00A71835">
        <w:t> – нового экспериментального компьютера. </w:t>
      </w:r>
    </w:p>
    <w:p w:rsidR="008655F7" w:rsidRDefault="008655F7" w:rsidP="00D052B2">
      <w:pPr>
        <w:ind w:left="720" w:firstLine="697"/>
      </w:pPr>
      <w:r w:rsidRPr="00D052B2">
        <w:t>IBM существенно повлияла и на личную жизнь Кодда, ведь именно там он познакомился со своей будущей супругой Шэрон, ставшей впоследствии не только матерью его четверых детей, но его верной соратницей и продолжательницей его идей. </w:t>
      </w:r>
    </w:p>
    <w:p w:rsidR="008655F7" w:rsidRDefault="008655F7" w:rsidP="00D052B2">
      <w:pPr>
        <w:ind w:left="720" w:firstLine="697"/>
      </w:pPr>
      <w:r w:rsidRPr="00D052B2">
        <w:t>Получив в Мичиганском университете (магистратуру которого Эдгар Кодд окончил в качестве стипендиата от IBM) степень доктора по информатике и вычислительной технике, он уже через два года приступает к работе в Исследовательской лаборатории (сегодня — Альмаденском Исследовательском центре) IBM, расположенном в знаменитой Кремниевой долине.</w:t>
      </w:r>
    </w:p>
    <w:p w:rsidR="008655F7" w:rsidRDefault="008655F7" w:rsidP="00D052B2">
      <w:pPr>
        <w:ind w:left="720" w:firstLine="697"/>
      </w:pPr>
      <w:r w:rsidRPr="00D052B2">
        <w:t>Именно там находит реализацию гениальная (и, однозначно, революционная) идея Кодда по созданию </w:t>
      </w:r>
      <w:hyperlink r:id="rId32" w:history="1">
        <w:r w:rsidRPr="00D052B2">
          <w:rPr>
            <w:rFonts w:eastAsiaTheme="minorEastAsia"/>
          </w:rPr>
          <w:t xml:space="preserve">Реляционной </w:t>
        </w:r>
      </w:hyperlink>
      <w:hyperlink r:id="rId33" w:history="1">
        <w:r w:rsidRPr="00D052B2">
          <w:rPr>
            <w:rFonts w:eastAsiaTheme="minorEastAsia"/>
          </w:rPr>
          <w:t>модели организации данных</w:t>
        </w:r>
      </w:hyperlink>
      <w:r w:rsidRPr="00D052B2">
        <w:t>.</w:t>
      </w:r>
    </w:p>
    <w:p w:rsidR="00032333" w:rsidRDefault="00032333" w:rsidP="00032333">
      <w:pPr>
        <w:ind w:left="0" w:firstLine="0"/>
        <w:jc w:val="center"/>
      </w:pPr>
      <w:r w:rsidRPr="00032333">
        <w:lastRenderedPageBreak/>
        <w:drawing>
          <wp:inline distT="0" distB="0" distL="0" distR="0" wp14:anchorId="0427EAF3" wp14:editId="19D204FC">
            <wp:extent cx="4676693" cy="2147356"/>
            <wp:effectExtent l="0" t="0" r="0" b="5715"/>
            <wp:docPr id="5124" name="Picture 4" descr="ÐÐ°ÑÑÐ¸Ð½ÐºÐ¸ Ð¿Ð¾ Ð·Ð°Ð¿ÑÐ¾ÑÑ ÑÐµÐ»ÑÑÐ¸Ð¾Ð½Ð½Ð°Ñ Ð±Ð°Ð·Ð° Ð´Ð°Ð½Ð½ÑÑ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" name="Picture 4" descr="ÐÐ°ÑÑÐ¸Ð½ÐºÐ¸ Ð¿Ð¾ Ð·Ð°Ð¿ÑÐ¾ÑÑ ÑÐµÐ»ÑÑÐ¸Ð¾Ð½Ð½Ð°Ñ Ð±Ð°Ð·Ð° Ð´Ð°Ð½Ð½ÑÑ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3130" cy="2168678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032333" w:rsidRPr="00D052B2" w:rsidRDefault="00032333" w:rsidP="00032333">
      <w:pPr>
        <w:ind w:left="0" w:firstLine="0"/>
        <w:jc w:val="center"/>
      </w:pPr>
      <w:r>
        <w:t>Рис. 1 – Пример физической модели данных</w:t>
      </w:r>
    </w:p>
    <w:p w:rsidR="00D052B2" w:rsidRPr="00D052B2" w:rsidRDefault="00D052B2" w:rsidP="00D052B2">
      <w:pPr>
        <w:ind w:left="720" w:firstLine="697"/>
      </w:pPr>
    </w:p>
    <w:p w:rsidR="00D052B2" w:rsidRDefault="000631E5" w:rsidP="00D052B2">
      <w:pPr>
        <w:ind w:left="720" w:firstLine="697"/>
      </w:pPr>
      <w:r>
        <w:t>Физическая модель БД в обязательном порядке содержит информацию об отношениях</w:t>
      </w:r>
      <w:r w:rsidR="002C04B5">
        <w:t xml:space="preserve"> (таблицах)</w:t>
      </w:r>
      <w:r>
        <w:t xml:space="preserve"> БД, атрибутах отношений и их типах, связях, построенных на определении первичного и внешних ключей. Обратите внимание, что не должно быть связей 1 к 1 и многие ко многим.</w:t>
      </w:r>
      <w:r w:rsidR="002C04B5">
        <w:t xml:space="preserve"> Также могут быть указаны какие поля требуют построения индексов.</w:t>
      </w:r>
    </w:p>
    <w:p w:rsidR="000631E5" w:rsidRPr="00D052B2" w:rsidRDefault="000631E5" w:rsidP="00D052B2">
      <w:pPr>
        <w:ind w:left="720" w:firstLine="697"/>
      </w:pPr>
    </w:p>
    <w:p w:rsidR="00D052B2" w:rsidRDefault="00840F44" w:rsidP="00A71835">
      <w:pPr>
        <w:tabs>
          <w:tab w:val="num" w:pos="720"/>
        </w:tabs>
        <w:rPr>
          <w:b/>
          <w:bCs/>
        </w:rPr>
      </w:pPr>
      <w:r w:rsidRPr="00840F44">
        <w:rPr>
          <w:b/>
          <w:bCs/>
        </w:rPr>
        <w:t>Основные типовые ошибки проектирования</w:t>
      </w:r>
    </w:p>
    <w:p w:rsidR="008655F7" w:rsidRPr="00840F44" w:rsidRDefault="008655F7" w:rsidP="00DA17DC">
      <w:pPr>
        <w:numPr>
          <w:ilvl w:val="0"/>
          <w:numId w:val="11"/>
        </w:numPr>
      </w:pPr>
      <w:r w:rsidRPr="00840F44">
        <w:t>Циклы в схеме БД</w:t>
      </w:r>
    </w:p>
    <w:p w:rsidR="008655F7" w:rsidRPr="00840F44" w:rsidRDefault="008655F7" w:rsidP="00DA17DC">
      <w:pPr>
        <w:numPr>
          <w:ilvl w:val="0"/>
          <w:numId w:val="11"/>
        </w:numPr>
      </w:pPr>
      <w:r w:rsidRPr="00840F44">
        <w:t>Особенности отношения 1-1</w:t>
      </w:r>
    </w:p>
    <w:p w:rsidR="008655F7" w:rsidRPr="00840F44" w:rsidRDefault="008655F7" w:rsidP="00DA17DC">
      <w:pPr>
        <w:numPr>
          <w:ilvl w:val="0"/>
          <w:numId w:val="11"/>
        </w:numPr>
      </w:pPr>
      <w:r w:rsidRPr="00840F44">
        <w:t>Применение суррогатных ключей</w:t>
      </w:r>
    </w:p>
    <w:p w:rsidR="008655F7" w:rsidRPr="00840F44" w:rsidRDefault="008655F7" w:rsidP="00DA17DC">
      <w:pPr>
        <w:numPr>
          <w:ilvl w:val="0"/>
          <w:numId w:val="11"/>
        </w:numPr>
      </w:pPr>
      <w:r w:rsidRPr="00840F44">
        <w:t>Контроль типов</w:t>
      </w:r>
    </w:p>
    <w:p w:rsidR="00840F44" w:rsidRDefault="00840F44" w:rsidP="00A71835">
      <w:pPr>
        <w:tabs>
          <w:tab w:val="num" w:pos="720"/>
        </w:tabs>
      </w:pPr>
    </w:p>
    <w:p w:rsidR="00840F44" w:rsidRDefault="00840F44" w:rsidP="00A71835">
      <w:pPr>
        <w:tabs>
          <w:tab w:val="num" w:pos="720"/>
        </w:tabs>
      </w:pPr>
      <w:r>
        <w:t>Рассмотрим на примерах:</w:t>
      </w:r>
    </w:p>
    <w:p w:rsidR="000631E5" w:rsidRDefault="000631E5" w:rsidP="00A71835">
      <w:pPr>
        <w:tabs>
          <w:tab w:val="num" w:pos="720"/>
        </w:tabs>
      </w:pPr>
    </w:p>
    <w:p w:rsidR="00840F44" w:rsidRDefault="00840F44" w:rsidP="00840F44">
      <w:pPr>
        <w:ind w:left="0" w:firstLine="0"/>
        <w:jc w:val="center"/>
      </w:pPr>
      <w:r>
        <w:rPr>
          <w:noProof/>
        </w:rPr>
        <w:drawing>
          <wp:inline distT="0" distB="0" distL="0" distR="0" wp14:anchorId="245809FA" wp14:editId="64FFB31B">
            <wp:extent cx="4519328" cy="2381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39498" cy="23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F44" w:rsidRPr="00A71835" w:rsidRDefault="00840F44" w:rsidP="00840F44">
      <w:pPr>
        <w:ind w:left="0" w:firstLine="0"/>
        <w:jc w:val="center"/>
      </w:pPr>
      <w:r>
        <w:t xml:space="preserve">Рис. 2 - </w:t>
      </w:r>
      <w:r w:rsidRPr="00840F44">
        <w:t>Пример цикла с невозможностью вставки записи</w:t>
      </w:r>
    </w:p>
    <w:p w:rsidR="00A71835" w:rsidRPr="00A71835" w:rsidRDefault="00A71835" w:rsidP="00A71835"/>
    <w:p w:rsidR="000631E5" w:rsidRDefault="000631E5" w:rsidP="000631E5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68D2DC6" wp14:editId="4885F569">
            <wp:extent cx="4504768" cy="26289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11301" cy="2632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35" w:rsidRDefault="000631E5" w:rsidP="000631E5">
      <w:pPr>
        <w:ind w:left="0" w:firstLine="0"/>
        <w:jc w:val="center"/>
      </w:pPr>
      <w:r>
        <w:t xml:space="preserve">Рис. 3 - </w:t>
      </w:r>
      <w:r w:rsidRPr="000631E5">
        <w:t>Пример цикла с двусмысленностью</w:t>
      </w:r>
    </w:p>
    <w:p w:rsidR="000631E5" w:rsidRDefault="000631E5" w:rsidP="000631E5">
      <w:pPr>
        <w:ind w:left="0" w:firstLine="0"/>
        <w:jc w:val="center"/>
      </w:pPr>
    </w:p>
    <w:p w:rsidR="000631E5" w:rsidRPr="00A71835" w:rsidRDefault="000631E5" w:rsidP="000631E5">
      <w:pPr>
        <w:ind w:left="0" w:firstLine="0"/>
        <w:jc w:val="center"/>
      </w:pPr>
      <w:r>
        <w:rPr>
          <w:noProof/>
        </w:rPr>
        <w:drawing>
          <wp:inline distT="0" distB="0" distL="0" distR="0" wp14:anchorId="0F565DEF" wp14:editId="1B8A4CDD">
            <wp:extent cx="4914265" cy="261808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24052" cy="262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835" w:rsidRDefault="000631E5" w:rsidP="000631E5">
      <w:pPr>
        <w:ind w:left="0" w:firstLine="0"/>
        <w:jc w:val="center"/>
      </w:pPr>
      <w:r>
        <w:t xml:space="preserve">Рис. 4 - </w:t>
      </w:r>
      <w:r w:rsidRPr="000631E5">
        <w:t>Связь один к одному</w:t>
      </w:r>
    </w:p>
    <w:p w:rsidR="00E708DA" w:rsidRDefault="00E708DA">
      <w:pPr>
        <w:rPr>
          <w:lang w:val="en-US"/>
        </w:rPr>
      </w:pPr>
    </w:p>
    <w:p w:rsidR="00E708DA" w:rsidRPr="000631E5" w:rsidRDefault="00E708DA">
      <w:pPr>
        <w:rPr>
          <w:b/>
        </w:rPr>
      </w:pPr>
      <w:r>
        <w:rPr>
          <w:b/>
        </w:rPr>
        <w:t>Задани</w:t>
      </w:r>
      <w:r w:rsidR="000631E5">
        <w:rPr>
          <w:b/>
        </w:rPr>
        <w:t>е</w:t>
      </w:r>
      <w:r w:rsidRPr="000631E5">
        <w:rPr>
          <w:b/>
        </w:rPr>
        <w:t>:</w:t>
      </w:r>
    </w:p>
    <w:p w:rsidR="00E708DA" w:rsidRPr="000631E5" w:rsidRDefault="00E708DA">
      <w:pPr>
        <w:rPr>
          <w:b/>
        </w:rPr>
      </w:pPr>
    </w:p>
    <w:p w:rsidR="00E708DA" w:rsidRDefault="000631E5">
      <w:r>
        <w:t>Используя свободные инструменты построения схем (</w:t>
      </w:r>
      <w:r>
        <w:rPr>
          <w:lang w:val="en-US"/>
        </w:rPr>
        <w:t>draw</w:t>
      </w:r>
      <w:r w:rsidRPr="000631E5">
        <w:t>.</w:t>
      </w:r>
      <w:r>
        <w:rPr>
          <w:lang w:val="en-US"/>
        </w:rPr>
        <w:t>io</w:t>
      </w:r>
      <w:r w:rsidRPr="000631E5">
        <w:t xml:space="preserve"> </w:t>
      </w:r>
      <w:r>
        <w:t>или аналоги) разработайте физическую модель БД</w:t>
      </w:r>
      <w:r w:rsidR="00E708DA">
        <w:t>.</w:t>
      </w:r>
    </w:p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t>Порядок выполнения работы:</w:t>
      </w:r>
    </w:p>
    <w:p w:rsidR="00E708DA" w:rsidRDefault="00E708DA"/>
    <w:p w:rsidR="00E708DA" w:rsidRDefault="002C04B5" w:rsidP="00DA17DC">
      <w:pPr>
        <w:numPr>
          <w:ilvl w:val="0"/>
          <w:numId w:val="9"/>
        </w:numPr>
        <w:ind w:left="1780"/>
      </w:pPr>
      <w:r>
        <w:t>Создайте отношения (таблицы) физической модели</w:t>
      </w:r>
      <w:r w:rsidR="00E708DA">
        <w:t>.</w:t>
      </w:r>
    </w:p>
    <w:p w:rsidR="00E708DA" w:rsidRDefault="002C04B5" w:rsidP="00DA17DC">
      <w:pPr>
        <w:numPr>
          <w:ilvl w:val="0"/>
          <w:numId w:val="9"/>
        </w:numPr>
        <w:ind w:left="1780"/>
      </w:pPr>
      <w:r>
        <w:t xml:space="preserve">Устраните связи 1х1 и </w:t>
      </w:r>
      <w:r>
        <w:rPr>
          <w:lang w:val="en-US"/>
        </w:rPr>
        <w:t>MxN</w:t>
      </w:r>
      <w:r w:rsidR="00E708DA">
        <w:t>.</w:t>
      </w:r>
      <w:r>
        <w:t xml:space="preserve"> Последний тип устраняется введением таблицы-посредника.</w:t>
      </w:r>
    </w:p>
    <w:p w:rsidR="00E708DA" w:rsidRDefault="002C04B5" w:rsidP="00DA17DC">
      <w:pPr>
        <w:numPr>
          <w:ilvl w:val="0"/>
          <w:numId w:val="9"/>
        </w:numPr>
        <w:ind w:left="1780"/>
      </w:pPr>
      <w:r>
        <w:t>Определите ключи, если целесообразно – введите суррогатные</w:t>
      </w:r>
      <w:r w:rsidR="00E708DA">
        <w:t>.</w:t>
      </w:r>
    </w:p>
    <w:p w:rsidR="002C04B5" w:rsidRDefault="002C04B5" w:rsidP="00DA17DC">
      <w:pPr>
        <w:numPr>
          <w:ilvl w:val="0"/>
          <w:numId w:val="9"/>
        </w:numPr>
        <w:ind w:left="1780"/>
      </w:pPr>
      <w:r>
        <w:lastRenderedPageBreak/>
        <w:t>Нарисуйте связи и устраните циклы.</w:t>
      </w:r>
    </w:p>
    <w:p w:rsidR="00944F8E" w:rsidRDefault="002C04B5" w:rsidP="00DA17DC">
      <w:pPr>
        <w:numPr>
          <w:ilvl w:val="0"/>
          <w:numId w:val="9"/>
        </w:numPr>
        <w:ind w:left="1780"/>
      </w:pPr>
      <w:r>
        <w:t>Проверьте схему БД на соответствие 1, 2, 3 нормальным формам.</w:t>
      </w:r>
    </w:p>
    <w:p w:rsidR="00944F8E" w:rsidRDefault="00944F8E" w:rsidP="00DA17DC">
      <w:pPr>
        <w:numPr>
          <w:ilvl w:val="0"/>
          <w:numId w:val="9"/>
        </w:numPr>
        <w:ind w:left="1780"/>
      </w:pPr>
      <w:r>
        <w:t xml:space="preserve">Результат загрузить в </w:t>
      </w:r>
      <w:r w:rsidRPr="00944F8E">
        <w:t>Google</w:t>
      </w:r>
      <w:r w:rsidRPr="00584840">
        <w:t xml:space="preserve"> </w:t>
      </w:r>
      <w:r w:rsidRPr="00944F8E">
        <w:t>classroom</w:t>
      </w:r>
      <w:r>
        <w:t>.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</w:p>
    <w:p w:rsidR="00E708DA" w:rsidRDefault="00E708DA">
      <w:pPr>
        <w:pStyle w:val="5"/>
        <w:rPr>
          <w:lang w:val="ru-RU"/>
        </w:rPr>
      </w:pPr>
      <w:r>
        <w:rPr>
          <w:lang w:val="ru-RU"/>
        </w:rPr>
        <w:t>Контрольные вопросы.</w:t>
      </w:r>
    </w:p>
    <w:p w:rsidR="00E708DA" w:rsidRDefault="00E708DA"/>
    <w:p w:rsidR="00E708DA" w:rsidRDefault="00E708DA" w:rsidP="00DA17DC">
      <w:pPr>
        <w:numPr>
          <w:ilvl w:val="0"/>
          <w:numId w:val="10"/>
        </w:numPr>
        <w:ind w:left="1780"/>
      </w:pPr>
      <w:r>
        <w:t xml:space="preserve">Опишите алгоритм </w:t>
      </w:r>
      <w:r w:rsidR="002C04B5">
        <w:t>построения физической модели</w:t>
      </w:r>
      <w:r>
        <w:t>.</w:t>
      </w:r>
    </w:p>
    <w:p w:rsidR="002C04B5" w:rsidRDefault="002C04B5" w:rsidP="00DA17DC">
      <w:pPr>
        <w:numPr>
          <w:ilvl w:val="0"/>
          <w:numId w:val="10"/>
        </w:numPr>
        <w:ind w:left="1780"/>
      </w:pPr>
      <w:r>
        <w:t>Какие сущности Вы превратили в таблицы БД?</w:t>
      </w:r>
    </w:p>
    <w:p w:rsidR="00E708DA" w:rsidRDefault="00E708DA" w:rsidP="00DA17DC">
      <w:pPr>
        <w:numPr>
          <w:ilvl w:val="0"/>
          <w:numId w:val="10"/>
        </w:numPr>
        <w:ind w:left="1780"/>
      </w:pPr>
      <w:r>
        <w:t xml:space="preserve">Какие </w:t>
      </w:r>
      <w:r w:rsidR="002C04B5">
        <w:t>первичные ключи Вы определили</w:t>
      </w:r>
      <w:r>
        <w:t>?</w:t>
      </w:r>
    </w:p>
    <w:p w:rsidR="00E708DA" w:rsidRDefault="00E708DA" w:rsidP="00DA17DC">
      <w:pPr>
        <w:numPr>
          <w:ilvl w:val="0"/>
          <w:numId w:val="10"/>
        </w:numPr>
        <w:ind w:left="1780"/>
      </w:pPr>
      <w:r>
        <w:t xml:space="preserve">Какие </w:t>
      </w:r>
      <w:r w:rsidR="002C04B5">
        <w:t xml:space="preserve">связи были реализованы и как Вы устранили наличие связей типа 1х1 </w:t>
      </w:r>
      <w:r w:rsidR="002C04B5">
        <w:rPr>
          <w:lang w:val="en-US"/>
        </w:rPr>
        <w:t>MxN</w:t>
      </w:r>
      <w:r>
        <w:t>?</w:t>
      </w:r>
    </w:p>
    <w:p w:rsidR="00E708DA" w:rsidRDefault="002C04B5" w:rsidP="00DA17DC">
      <w:pPr>
        <w:numPr>
          <w:ilvl w:val="0"/>
          <w:numId w:val="10"/>
        </w:numPr>
        <w:ind w:left="1780"/>
      </w:pPr>
      <w:r>
        <w:t>Нормализована ли полученная Вами схема БД</w:t>
      </w:r>
      <w:r w:rsidR="00E708DA">
        <w:t>?</w:t>
      </w:r>
    </w:p>
    <w:p w:rsidR="00E708DA" w:rsidRDefault="00E708DA"/>
    <w:p w:rsidR="00E708DA" w:rsidRDefault="00E708DA">
      <w:pPr>
        <w:pStyle w:val="2"/>
        <w:rPr>
          <w:rFonts w:ascii="Times New Roman" w:hAnsi="Times New Roman"/>
        </w:rPr>
      </w:pPr>
      <w:bookmarkStart w:id="4" w:name="_Toc859918"/>
      <w:r>
        <w:rPr>
          <w:rFonts w:ascii="Times New Roman" w:hAnsi="Times New Roman"/>
        </w:rPr>
        <w:lastRenderedPageBreak/>
        <w:t>Лабораторная работа №3</w:t>
      </w:r>
      <w:bookmarkEnd w:id="4"/>
    </w:p>
    <w:p w:rsidR="00E708DA" w:rsidRPr="00944F8E" w:rsidRDefault="00944F8E">
      <w:pPr>
        <w:pStyle w:val="4"/>
      </w:pPr>
      <w:r>
        <w:t xml:space="preserve">Перенос физической модели в СУБД </w:t>
      </w:r>
      <w:r>
        <w:rPr>
          <w:lang w:val="en-US"/>
        </w:rPr>
        <w:t>Oracle</w:t>
      </w:r>
      <w:r w:rsidRPr="00944F8E">
        <w:t xml:space="preserve"> </w:t>
      </w:r>
      <w:r>
        <w:rPr>
          <w:lang w:val="en-US"/>
        </w:rPr>
        <w:t>XE</w:t>
      </w:r>
    </w:p>
    <w:p w:rsidR="00E708DA" w:rsidRPr="00944F8E" w:rsidRDefault="00E708DA">
      <w:r>
        <w:rPr>
          <w:b/>
        </w:rPr>
        <w:t xml:space="preserve">Цель работы: </w:t>
      </w:r>
      <w:r>
        <w:t xml:space="preserve">освоить работу </w:t>
      </w:r>
      <w:r w:rsidR="00944F8E">
        <w:t xml:space="preserve">с БД </w:t>
      </w:r>
      <w:r w:rsidR="00944F8E">
        <w:rPr>
          <w:lang w:val="en-US"/>
        </w:rPr>
        <w:t>Oracle</w:t>
      </w:r>
      <w:r w:rsidR="00944F8E" w:rsidRPr="00944F8E">
        <w:t xml:space="preserve"> </w:t>
      </w:r>
      <w:r w:rsidR="00944F8E">
        <w:rPr>
          <w:lang w:val="en-US"/>
        </w:rPr>
        <w:t>XE</w:t>
      </w:r>
      <w:r>
        <w:t>.</w:t>
      </w:r>
      <w:r w:rsidR="00944F8E">
        <w:t xml:space="preserve"> Осуществить перенос БД в </w:t>
      </w:r>
      <w:r w:rsidR="00944F8E">
        <w:rPr>
          <w:lang w:val="en-US"/>
        </w:rPr>
        <w:t>Oracle</w:t>
      </w:r>
      <w:r w:rsidR="00944F8E" w:rsidRPr="00944F8E">
        <w:t xml:space="preserve">. </w:t>
      </w:r>
      <w:r w:rsidR="00944F8E">
        <w:t>Наполнить БД тестовыми данными.</w:t>
      </w:r>
    </w:p>
    <w:p w:rsidR="00E708DA" w:rsidRDefault="00E708DA"/>
    <w:p w:rsidR="00E708DA" w:rsidRDefault="00E708DA">
      <w:pPr>
        <w:rPr>
          <w:b/>
        </w:rPr>
      </w:pPr>
      <w:r>
        <w:rPr>
          <w:b/>
        </w:rPr>
        <w:t>Краткая теория:</w:t>
      </w:r>
    </w:p>
    <w:p w:rsidR="00E708DA" w:rsidRDefault="00E708DA">
      <w:pPr>
        <w:rPr>
          <w:b/>
        </w:rPr>
      </w:pPr>
    </w:p>
    <w:p w:rsidR="00784CDC" w:rsidRDefault="00784CDC">
      <w:r w:rsidRPr="00784CDC">
        <w:t xml:space="preserve">После </w:t>
      </w:r>
      <w:r>
        <w:t xml:space="preserve">установки и входа в </w:t>
      </w:r>
      <w:r>
        <w:rPr>
          <w:lang w:val="en-US"/>
        </w:rPr>
        <w:t>Oracle</w:t>
      </w:r>
      <w:r w:rsidRPr="00784CDC">
        <w:t xml:space="preserve"> </w:t>
      </w:r>
      <w:r>
        <w:t>под системным пользователем (</w:t>
      </w:r>
      <w:r>
        <w:rPr>
          <w:lang w:val="en-US"/>
        </w:rPr>
        <w:t>sys</w:t>
      </w:r>
      <w:r w:rsidRPr="00784CDC">
        <w:t xml:space="preserve"> </w:t>
      </w:r>
      <w:r>
        <w:t>с паролем, введенным во время инсталляции СУБД) необходимо создать своего пользователя и перевойти в систему под ним.</w:t>
      </w:r>
    </w:p>
    <w:p w:rsidR="00784CDC" w:rsidRDefault="00784CDC" w:rsidP="00DA17DC">
      <w:pPr>
        <w:pStyle w:val="a8"/>
        <w:numPr>
          <w:ilvl w:val="0"/>
          <w:numId w:val="12"/>
        </w:numPr>
      </w:pPr>
      <w:r>
        <w:t>Затем необходимо перейти во вкладку управления таблицами.</w:t>
      </w:r>
    </w:p>
    <w:p w:rsidR="00784CDC" w:rsidRDefault="00784CDC"/>
    <w:p w:rsidR="00784CDC" w:rsidRDefault="00784CDC" w:rsidP="00784CDC">
      <w:pPr>
        <w:ind w:left="0" w:firstLine="0"/>
        <w:jc w:val="center"/>
      </w:pPr>
      <w:r w:rsidRPr="00784CDC">
        <w:drawing>
          <wp:inline distT="0" distB="0" distL="0" distR="0" wp14:anchorId="2B1B8899" wp14:editId="6A6FB69F">
            <wp:extent cx="5438435" cy="4848785"/>
            <wp:effectExtent l="0" t="0" r="0" b="9525"/>
            <wp:docPr id="1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62" r="70262" b="42590"/>
                    <a:stretch/>
                  </pic:blipFill>
                  <pic:spPr bwMode="auto">
                    <a:xfrm>
                      <a:off x="0" y="0"/>
                      <a:ext cx="5438435" cy="48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chemeClr val="accent1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:rsidR="00784CDC" w:rsidRDefault="00784CDC" w:rsidP="00784CDC">
      <w:pPr>
        <w:ind w:left="0" w:firstLine="0"/>
        <w:jc w:val="center"/>
      </w:pPr>
      <w:r>
        <w:t>Рис. 1 – Управление таблицами</w:t>
      </w:r>
    </w:p>
    <w:p w:rsidR="00327E49" w:rsidRDefault="00327E49" w:rsidP="00784CDC">
      <w:pPr>
        <w:ind w:left="0" w:firstLine="0"/>
        <w:jc w:val="center"/>
      </w:pPr>
    </w:p>
    <w:p w:rsidR="00327E49" w:rsidRDefault="005854E8" w:rsidP="00DA17DC">
      <w:pPr>
        <w:pStyle w:val="a8"/>
        <w:numPr>
          <w:ilvl w:val="0"/>
          <w:numId w:val="12"/>
        </w:numPr>
        <w:jc w:val="both"/>
      </w:pPr>
      <w:r>
        <w:lastRenderedPageBreak/>
        <w:t>Необходимо создать все таблицы БД, начиная с таблиц-справочников, поскольку создать связи (внешние ключи) на несуществующие таблицы невозможно.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34FAB157" wp14:editId="03BD02B0">
            <wp:extent cx="5971540" cy="3534410"/>
            <wp:effectExtent l="0" t="0" r="0" b="8890"/>
            <wp:docPr id="205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66" r="55832" b="42871"/>
                    <a:stretch/>
                  </pic:blipFill>
                  <pic:spPr bwMode="auto">
                    <a:xfrm>
                      <a:off x="0" y="0"/>
                      <a:ext cx="5971540" cy="353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2 – Создание таблицы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4BE83A36" wp14:editId="3B6250EE">
            <wp:extent cx="5971540" cy="2875280"/>
            <wp:effectExtent l="0" t="0" r="0" b="127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" t="8298" r="58766" b="55130"/>
                    <a:stretch/>
                  </pic:blipFill>
                  <pic:spPr bwMode="auto">
                    <a:xfrm>
                      <a:off x="0" y="0"/>
                      <a:ext cx="5971540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3 – Создание первичного ключа как автоинкремент-поля из новой последовательности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lastRenderedPageBreak/>
        <w:drawing>
          <wp:inline distT="0" distB="0" distL="0" distR="0" wp14:anchorId="68CC6890" wp14:editId="615E4C17">
            <wp:extent cx="5971540" cy="3628390"/>
            <wp:effectExtent l="0" t="0" r="0" b="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5" r="58619" b="44967"/>
                    <a:stretch/>
                  </pic:blipFill>
                  <pic:spPr bwMode="auto">
                    <a:xfrm>
                      <a:off x="0" y="0"/>
                      <a:ext cx="5971540" cy="3628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4 – Пропуск внешних ключей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7148772B" wp14:editId="0DE2B67D">
            <wp:extent cx="5971540" cy="3603625"/>
            <wp:effectExtent l="0" t="0" r="0" b="0"/>
            <wp:docPr id="5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1" r="58572" b="45055"/>
                    <a:stretch/>
                  </pic:blipFill>
                  <pic:spPr bwMode="auto">
                    <a:xfrm>
                      <a:off x="0" y="0"/>
                      <a:ext cx="5971540" cy="360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 xml:space="preserve">Рис. 5 – Создание ограничений 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lastRenderedPageBreak/>
        <w:drawing>
          <wp:inline distT="0" distB="0" distL="0" distR="0" wp14:anchorId="45E1E89F" wp14:editId="0375D39C">
            <wp:extent cx="4505325" cy="1966648"/>
            <wp:effectExtent l="0" t="0" r="0" b="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43" r="58654" b="58039"/>
                    <a:stretch/>
                  </pic:blipFill>
                  <pic:spPr bwMode="auto">
                    <a:xfrm>
                      <a:off x="0" y="0"/>
                      <a:ext cx="4514047" cy="197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6 – Подтвеждение действия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72611840" wp14:editId="32887D44">
            <wp:extent cx="4991100" cy="2013636"/>
            <wp:effectExtent l="0" t="0" r="0" b="5715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5" r="29428" b="38813"/>
                    <a:stretch/>
                  </pic:blipFill>
                  <pic:spPr bwMode="auto">
                    <a:xfrm>
                      <a:off x="0" y="0"/>
                      <a:ext cx="5014095" cy="202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7 – Результат создания таблицы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44C8B392" wp14:editId="460B39AF">
            <wp:extent cx="5971540" cy="3194685"/>
            <wp:effectExtent l="0" t="0" r="0" b="5715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44" r="31381" b="23076"/>
                    <a:stretch/>
                  </pic:blipFill>
                  <pic:spPr bwMode="auto">
                    <a:xfrm>
                      <a:off x="0" y="0"/>
                      <a:ext cx="5971540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 xml:space="preserve">Рис. 8 – </w:t>
      </w:r>
      <w:r>
        <w:rPr>
          <w:lang w:val="en-US"/>
        </w:rPr>
        <w:t xml:space="preserve">SQL </w:t>
      </w:r>
      <w:r>
        <w:t>представление таблицы</w:t>
      </w:r>
    </w:p>
    <w:p w:rsidR="00A120F3" w:rsidRDefault="00A120F3" w:rsidP="00A120F3">
      <w:pPr>
        <w:ind w:left="0" w:firstLine="0"/>
        <w:jc w:val="center"/>
      </w:pPr>
      <w:r w:rsidRPr="00A120F3">
        <w:lastRenderedPageBreak/>
        <w:drawing>
          <wp:inline distT="0" distB="0" distL="0" distR="0" wp14:anchorId="1AFEBC0D" wp14:editId="21F82A4A">
            <wp:extent cx="5971540" cy="3737610"/>
            <wp:effectExtent l="0" t="0" r="0" b="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28" r="60636" b="45486"/>
                    <a:stretch/>
                  </pic:blipFill>
                  <pic:spPr bwMode="auto">
                    <a:xfrm>
                      <a:off x="0" y="0"/>
                      <a:ext cx="597154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9 – Созданная новая последовательность для автоинкремент поля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pPr>
        <w:ind w:left="0" w:firstLine="0"/>
        <w:jc w:val="center"/>
      </w:pPr>
      <w:r w:rsidRPr="00A120F3">
        <w:drawing>
          <wp:inline distT="0" distB="0" distL="0" distR="0" wp14:anchorId="4E5B927F" wp14:editId="3FE826FA">
            <wp:extent cx="5971540" cy="3469005"/>
            <wp:effectExtent l="0" t="0" r="0" b="0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78" r="34595" b="20768"/>
                    <a:stretch/>
                  </pic:blipFill>
                  <pic:spPr bwMode="auto">
                    <a:xfrm>
                      <a:off x="0" y="0"/>
                      <a:ext cx="5971540" cy="346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A120F3" w:rsidRDefault="00A120F3" w:rsidP="00A120F3">
      <w:pPr>
        <w:ind w:left="0" w:firstLine="0"/>
        <w:jc w:val="center"/>
      </w:pPr>
      <w:r>
        <w:t>Рис. 10 – Создание внешних ключей</w:t>
      </w:r>
    </w:p>
    <w:p w:rsidR="00A120F3" w:rsidRDefault="00A120F3" w:rsidP="00A120F3">
      <w:pPr>
        <w:ind w:left="0" w:firstLine="0"/>
        <w:jc w:val="center"/>
      </w:pPr>
    </w:p>
    <w:p w:rsidR="00A120F3" w:rsidRDefault="00A120F3" w:rsidP="00A120F3">
      <w:r>
        <w:lastRenderedPageBreak/>
        <w:t>Таким образом, необходимо получить скрипт создания схемы БД, который для каждой таблицы содержит следующие инструкции:</w:t>
      </w:r>
    </w:p>
    <w:p w:rsidR="00A120F3" w:rsidRDefault="00A120F3" w:rsidP="00DA17DC">
      <w:pPr>
        <w:pStyle w:val="a8"/>
        <w:numPr>
          <w:ilvl w:val="0"/>
          <w:numId w:val="13"/>
        </w:numPr>
      </w:pPr>
      <w:r>
        <w:t xml:space="preserve">Инструкцию </w:t>
      </w:r>
      <w:r>
        <w:rPr>
          <w:lang w:val="en-US"/>
        </w:rPr>
        <w:t>CR</w:t>
      </w:r>
      <w:r w:rsidR="00E0207D">
        <w:rPr>
          <w:lang w:val="en-US"/>
        </w:rPr>
        <w:t>E</w:t>
      </w:r>
      <w:r>
        <w:rPr>
          <w:lang w:val="en-US"/>
        </w:rPr>
        <w:t>ATE</w:t>
      </w:r>
      <w:r w:rsidRPr="00A120F3">
        <w:t xml:space="preserve"> </w:t>
      </w:r>
      <w:r>
        <w:rPr>
          <w:lang w:val="en-US"/>
        </w:rPr>
        <w:t>TABLE</w:t>
      </w:r>
      <w:r w:rsidRPr="00A120F3">
        <w:t xml:space="preserve"> </w:t>
      </w:r>
      <w:r>
        <w:t xml:space="preserve">с определением первичного и всех внешних ключей в виде ограничений </w:t>
      </w:r>
      <w:r w:rsidRPr="00A120F3">
        <w:t>(</w:t>
      </w:r>
      <w:r>
        <w:rPr>
          <w:lang w:val="en-US"/>
        </w:rPr>
        <w:t>constraint</w:t>
      </w:r>
      <w:r w:rsidRPr="00A120F3">
        <w:t>)</w:t>
      </w:r>
      <w:r>
        <w:t>;</w:t>
      </w:r>
    </w:p>
    <w:p w:rsidR="00A120F3" w:rsidRPr="00E0207D" w:rsidRDefault="00A120F3" w:rsidP="00DA17DC">
      <w:pPr>
        <w:pStyle w:val="a8"/>
        <w:numPr>
          <w:ilvl w:val="0"/>
          <w:numId w:val="13"/>
        </w:numPr>
      </w:pPr>
      <w:r>
        <w:t xml:space="preserve">Инструкцию создания последовательности </w:t>
      </w:r>
      <w:r>
        <w:rPr>
          <w:lang w:val="en-US"/>
        </w:rPr>
        <w:t>CREATE SEQUENCE</w:t>
      </w:r>
    </w:p>
    <w:p w:rsidR="00E0207D" w:rsidRDefault="00E0207D" w:rsidP="00DA17DC">
      <w:pPr>
        <w:pStyle w:val="a8"/>
        <w:numPr>
          <w:ilvl w:val="0"/>
          <w:numId w:val="13"/>
        </w:numPr>
      </w:pPr>
      <w:r>
        <w:t xml:space="preserve">Инструкцию создания триггера </w:t>
      </w:r>
      <w:r>
        <w:rPr>
          <w:lang w:val="en-US"/>
        </w:rPr>
        <w:t>CREATE</w:t>
      </w:r>
      <w:r w:rsidRPr="00E0207D">
        <w:t xml:space="preserve"> </w:t>
      </w:r>
      <w:r>
        <w:rPr>
          <w:lang w:val="en-US"/>
        </w:rPr>
        <w:t>TRIGGER</w:t>
      </w:r>
      <w:r w:rsidRPr="00E0207D">
        <w:t xml:space="preserve"> </w:t>
      </w:r>
      <w:r>
        <w:t xml:space="preserve">типа </w:t>
      </w:r>
      <w:r>
        <w:rPr>
          <w:lang w:val="en-US"/>
        </w:rPr>
        <w:t>BEFORE</w:t>
      </w:r>
      <w:r w:rsidRPr="00E0207D">
        <w:t xml:space="preserve"> </w:t>
      </w:r>
      <w:r>
        <w:rPr>
          <w:lang w:val="en-US"/>
        </w:rPr>
        <w:t>INSERT</w:t>
      </w:r>
      <w:r w:rsidRPr="00E0207D">
        <w:t xml:space="preserve"> </w:t>
      </w:r>
      <w:r>
        <w:t>для заполнения автоинкремент полей;</w:t>
      </w:r>
    </w:p>
    <w:p w:rsidR="00E0207D" w:rsidRDefault="00E0207D" w:rsidP="00DA17DC">
      <w:pPr>
        <w:pStyle w:val="a8"/>
        <w:numPr>
          <w:ilvl w:val="0"/>
          <w:numId w:val="13"/>
        </w:numPr>
      </w:pPr>
      <w:r>
        <w:t xml:space="preserve">Инструкцию </w:t>
      </w:r>
      <w:r>
        <w:rPr>
          <w:lang w:val="en-US"/>
        </w:rPr>
        <w:t>ALTER</w:t>
      </w:r>
      <w:r w:rsidRPr="00E0207D">
        <w:t xml:space="preserve"> </w:t>
      </w:r>
      <w:r>
        <w:rPr>
          <w:lang w:val="en-US"/>
        </w:rPr>
        <w:t>TRIGER</w:t>
      </w:r>
      <w:r w:rsidRPr="00E0207D">
        <w:t xml:space="preserve"> </w:t>
      </w:r>
      <w:r>
        <w:t>для его разблокирования;</w:t>
      </w:r>
    </w:p>
    <w:p w:rsidR="00E0207D" w:rsidRPr="00A120F3" w:rsidRDefault="00E0207D" w:rsidP="00DA17DC">
      <w:pPr>
        <w:pStyle w:val="a8"/>
        <w:numPr>
          <w:ilvl w:val="0"/>
          <w:numId w:val="13"/>
        </w:numPr>
      </w:pPr>
      <w:r>
        <w:t>Инструкции создания индексов при необходимости.</w:t>
      </w:r>
    </w:p>
    <w:p w:rsidR="00E708DA" w:rsidRDefault="00E708DA">
      <w:pPr>
        <w:pStyle w:val="5"/>
        <w:rPr>
          <w:lang w:val="ru-RU"/>
        </w:rPr>
      </w:pPr>
      <w:r>
        <w:rPr>
          <w:lang w:val="ru-RU"/>
        </w:rPr>
        <w:t>Порядок выполнения работы:</w:t>
      </w:r>
    </w:p>
    <w:p w:rsidR="00E708DA" w:rsidRDefault="00E708DA"/>
    <w:p w:rsidR="00E708DA" w:rsidRDefault="00E0207D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>Установить и з</w:t>
      </w:r>
      <w:r w:rsidR="00E708DA">
        <w:t xml:space="preserve">апустить </w:t>
      </w:r>
      <w:r>
        <w:rPr>
          <w:lang w:val="en-US"/>
        </w:rPr>
        <w:t>OracleXE</w:t>
      </w:r>
      <w:r w:rsidR="00E708DA">
        <w:t>.</w:t>
      </w:r>
    </w:p>
    <w:p w:rsidR="00E708DA" w:rsidRDefault="00E0207D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>Создать пользователя</w:t>
      </w:r>
      <w:r w:rsidR="00E708DA">
        <w:t>.</w:t>
      </w:r>
    </w:p>
    <w:p w:rsidR="00E708DA" w:rsidRDefault="00E708DA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>В</w:t>
      </w:r>
      <w:r w:rsidR="00E0207D">
        <w:t>ойти под созданным пользователем</w:t>
      </w:r>
      <w:r>
        <w:t>.</w:t>
      </w:r>
    </w:p>
    <w:p w:rsidR="00E708DA" w:rsidRDefault="00E0207D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 xml:space="preserve">Создать в </w:t>
      </w:r>
      <w:r>
        <w:rPr>
          <w:lang w:val="en-US"/>
        </w:rPr>
        <w:t>OracleXE</w:t>
      </w:r>
      <w:r w:rsidRPr="00E0207D">
        <w:t xml:space="preserve"> </w:t>
      </w:r>
      <w:r>
        <w:t>все необходимые таблицы и связи</w:t>
      </w:r>
      <w:r w:rsidR="00E708DA">
        <w:t>.</w:t>
      </w:r>
    </w:p>
    <w:p w:rsidR="00E708DA" w:rsidRDefault="00E0207D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>Заполнить БД тестовыми данными</w:t>
      </w:r>
      <w:r w:rsidR="00E708DA">
        <w:t>.</w:t>
      </w:r>
    </w:p>
    <w:p w:rsidR="00841570" w:rsidRDefault="00841570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 xml:space="preserve">Скрипт создания БД и наполнения ее тестовыми данными, а также скриншоты </w:t>
      </w:r>
      <w:r>
        <w:rPr>
          <w:lang w:val="en-US"/>
        </w:rPr>
        <w:t>Oracle</w:t>
      </w:r>
      <w:r w:rsidRPr="00841570">
        <w:t xml:space="preserve"> </w:t>
      </w:r>
      <w:r>
        <w:t xml:space="preserve">с готовой схемой скопировать в </w:t>
      </w:r>
      <w:r>
        <w:rPr>
          <w:lang w:val="en-US"/>
        </w:rPr>
        <w:t>Google</w:t>
      </w:r>
      <w:r w:rsidRPr="00841570">
        <w:t xml:space="preserve"> </w:t>
      </w:r>
      <w:r>
        <w:rPr>
          <w:lang w:val="en-US"/>
        </w:rPr>
        <w:t>Classroom</w:t>
      </w:r>
      <w:r w:rsidRPr="00841570">
        <w:t>.</w:t>
      </w:r>
    </w:p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t>Контрольные вопросы.</w:t>
      </w:r>
    </w:p>
    <w:p w:rsidR="00E708DA" w:rsidRDefault="00E708DA"/>
    <w:p w:rsidR="00E708DA" w:rsidRDefault="00841570" w:rsidP="00DA17DC">
      <w:pPr>
        <w:numPr>
          <w:ilvl w:val="0"/>
          <w:numId w:val="4"/>
        </w:numPr>
        <w:tabs>
          <w:tab w:val="clear" w:pos="360"/>
          <w:tab w:val="num" w:pos="1780"/>
        </w:tabs>
        <w:ind w:left="1780"/>
      </w:pPr>
      <w:r>
        <w:t>Что такое физическая модель данных реляционной модели</w:t>
      </w:r>
      <w:r w:rsidR="00E708DA">
        <w:t>?</w:t>
      </w:r>
    </w:p>
    <w:p w:rsidR="00E708DA" w:rsidRDefault="00841570" w:rsidP="00DA17DC">
      <w:pPr>
        <w:numPr>
          <w:ilvl w:val="0"/>
          <w:numId w:val="4"/>
        </w:numPr>
        <w:tabs>
          <w:tab w:val="clear" w:pos="360"/>
          <w:tab w:val="num" w:pos="1780"/>
        </w:tabs>
        <w:ind w:left="1780"/>
      </w:pPr>
      <w:r>
        <w:t xml:space="preserve">Какие типы данных есть в </w:t>
      </w:r>
      <w:r>
        <w:rPr>
          <w:lang w:val="en-US"/>
        </w:rPr>
        <w:t>Oracle</w:t>
      </w:r>
      <w:r w:rsidR="00E708DA">
        <w:t>?</w:t>
      </w:r>
    </w:p>
    <w:p w:rsidR="00E708DA" w:rsidRDefault="00841570" w:rsidP="00DA17DC">
      <w:pPr>
        <w:pStyle w:val="a3"/>
        <w:numPr>
          <w:ilvl w:val="0"/>
          <w:numId w:val="4"/>
        </w:numPr>
        <w:tabs>
          <w:tab w:val="clear" w:pos="360"/>
          <w:tab w:val="clear" w:pos="9590"/>
          <w:tab w:val="num" w:pos="1780"/>
        </w:tabs>
        <w:ind w:left="1780"/>
        <w:rPr>
          <w:lang w:val="ru-RU"/>
        </w:rPr>
      </w:pPr>
      <w:r>
        <w:rPr>
          <w:lang w:val="ru-RU"/>
        </w:rPr>
        <w:t>Какие новые объекты БД вы создали?</w:t>
      </w:r>
    </w:p>
    <w:p w:rsidR="00E708DA" w:rsidRDefault="00841570" w:rsidP="00DA17DC">
      <w:pPr>
        <w:numPr>
          <w:ilvl w:val="0"/>
          <w:numId w:val="4"/>
        </w:numPr>
        <w:tabs>
          <w:tab w:val="clear" w:pos="360"/>
          <w:tab w:val="num" w:pos="1780"/>
        </w:tabs>
        <w:ind w:left="1780"/>
      </w:pPr>
      <w:r>
        <w:t>Какие индексы вы определили</w:t>
      </w:r>
      <w:r w:rsidR="00E708DA">
        <w:t>?</w:t>
      </w:r>
    </w:p>
    <w:p w:rsidR="00E708DA" w:rsidRDefault="00841570" w:rsidP="00DA17DC">
      <w:pPr>
        <w:numPr>
          <w:ilvl w:val="0"/>
          <w:numId w:val="4"/>
        </w:numPr>
        <w:tabs>
          <w:tab w:val="clear" w:pos="360"/>
          <w:tab w:val="num" w:pos="1780"/>
        </w:tabs>
        <w:ind w:left="1780"/>
      </w:pPr>
      <w:r>
        <w:t>В каком порядке Вы создавали таблицы, почему</w:t>
      </w:r>
      <w:r w:rsidR="00E708DA">
        <w:t>?</w:t>
      </w:r>
    </w:p>
    <w:p w:rsidR="00E708DA" w:rsidRDefault="00E708DA" w:rsidP="00841570"/>
    <w:p w:rsidR="00E708DA" w:rsidRDefault="00E708DA">
      <w:pPr>
        <w:pStyle w:val="2"/>
        <w:rPr>
          <w:rFonts w:ascii="Times New Roman" w:hAnsi="Times New Roman"/>
        </w:rPr>
      </w:pPr>
      <w:bookmarkStart w:id="5" w:name="_Toc859919"/>
      <w:r>
        <w:rPr>
          <w:rFonts w:ascii="Times New Roman" w:hAnsi="Times New Roman"/>
        </w:rPr>
        <w:lastRenderedPageBreak/>
        <w:t>Лабораторная работа №4</w:t>
      </w:r>
      <w:bookmarkEnd w:id="5"/>
    </w:p>
    <w:p w:rsidR="00E708DA" w:rsidRDefault="0057405C">
      <w:pPr>
        <w:pStyle w:val="4"/>
      </w:pPr>
      <w:r>
        <w:t xml:space="preserve">Построение сложных запросов </w:t>
      </w:r>
      <w:r>
        <w:rPr>
          <w:lang w:val="en-US"/>
        </w:rPr>
        <w:t>SQL</w:t>
      </w:r>
      <w:r w:rsidRPr="0057405C">
        <w:t xml:space="preserve"> </w:t>
      </w:r>
      <w:r>
        <w:t>к БД</w:t>
      </w:r>
    </w:p>
    <w:p w:rsidR="00E708DA" w:rsidRPr="007E6B87" w:rsidRDefault="00E708DA">
      <w:r>
        <w:rPr>
          <w:b/>
        </w:rPr>
        <w:t>Цель работы:</w:t>
      </w:r>
      <w:r>
        <w:t xml:space="preserve"> освоить </w:t>
      </w:r>
      <w:r w:rsidR="007E6B87">
        <w:t xml:space="preserve">работу с запросами </w:t>
      </w:r>
      <w:r w:rsidR="007E6B87">
        <w:rPr>
          <w:lang w:val="en-US"/>
        </w:rPr>
        <w:t>SQL</w:t>
      </w:r>
      <w:r>
        <w:t>.</w:t>
      </w:r>
      <w:r w:rsidR="007E6B87" w:rsidRPr="007E6B87">
        <w:t xml:space="preserve"> </w:t>
      </w:r>
      <w:r w:rsidR="007E6B87">
        <w:t xml:space="preserve">Научиться строить сложные </w:t>
      </w:r>
      <w:r w:rsidR="007E6B87">
        <w:rPr>
          <w:lang w:val="en-US"/>
        </w:rPr>
        <w:t>SQL</w:t>
      </w:r>
      <w:r w:rsidR="007E6B87" w:rsidRPr="007E6B87">
        <w:t xml:space="preserve"> </w:t>
      </w:r>
      <w:r w:rsidR="007E6B87">
        <w:t>запросы.</w:t>
      </w:r>
    </w:p>
    <w:p w:rsidR="00E708DA" w:rsidRDefault="00E708DA"/>
    <w:p w:rsidR="00E708DA" w:rsidRDefault="00E708DA" w:rsidP="007E6B87">
      <w:pPr>
        <w:rPr>
          <w:b/>
        </w:rPr>
      </w:pPr>
      <w:r>
        <w:rPr>
          <w:b/>
        </w:rPr>
        <w:t>Краткая теория:</w:t>
      </w:r>
    </w:p>
    <w:p w:rsidR="00482FB9" w:rsidRPr="00482FB9" w:rsidRDefault="00482FB9" w:rsidP="00482FB9">
      <w:r w:rsidRPr="00CC481D">
        <w:rPr>
          <w:b/>
        </w:rPr>
        <w:t>SQL</w:t>
      </w:r>
      <w:r w:rsidRPr="00482FB9">
        <w:t> </w:t>
      </w:r>
      <w:r>
        <w:t>(</w:t>
      </w:r>
      <w:r>
        <w:rPr>
          <w:lang w:val="en-US"/>
        </w:rPr>
        <w:t>S</w:t>
      </w:r>
      <w:r w:rsidRPr="00482FB9">
        <w:t xml:space="preserve">tructured </w:t>
      </w:r>
      <w:r>
        <w:rPr>
          <w:lang w:val="en-US"/>
        </w:rPr>
        <w:t>Q</w:t>
      </w:r>
      <w:r w:rsidRPr="00482FB9">
        <w:t xml:space="preserve">uery </w:t>
      </w:r>
      <w:r>
        <w:rPr>
          <w:lang w:val="en-US"/>
        </w:rPr>
        <w:t>L</w:t>
      </w:r>
      <w:r w:rsidRPr="00482FB9">
        <w:t>anguage) — </w:t>
      </w:r>
      <w:hyperlink r:id="rId48" w:tooltip="Декларативное программирование" w:history="1">
        <w:r w:rsidRPr="00482FB9">
          <w:t>декларативный</w:t>
        </w:r>
      </w:hyperlink>
      <w:r w:rsidRPr="00482FB9">
        <w:t> </w:t>
      </w:r>
      <w:hyperlink r:id="rId49" w:tooltip="Язык программирования" w:history="1">
        <w:r w:rsidRPr="00482FB9">
          <w:t>язык программирования</w:t>
        </w:r>
      </w:hyperlink>
      <w:r w:rsidRPr="00482FB9">
        <w:t>, применяемый для создания, модификации и управления данными в </w:t>
      </w:r>
      <w:hyperlink r:id="rId50" w:tooltip="Реляционные базы данных" w:history="1">
        <w:r w:rsidRPr="00482FB9">
          <w:t>реляционной базе данных</w:t>
        </w:r>
      </w:hyperlink>
      <w:r w:rsidRPr="00482FB9">
        <w:t>, управляемой соответствующей </w:t>
      </w:r>
      <w:hyperlink r:id="rId51" w:tooltip="Система управления базами данных" w:history="1">
        <w:r w:rsidRPr="00482FB9">
          <w:t>системой управления базами данных</w:t>
        </w:r>
      </w:hyperlink>
      <w:r w:rsidRPr="00482FB9">
        <w:t>.</w:t>
      </w:r>
    </w:p>
    <w:p w:rsidR="00482FB9" w:rsidRPr="00482FB9" w:rsidRDefault="00482FB9" w:rsidP="00482FB9">
      <w:r w:rsidRPr="00482FB9">
        <w:t>Является, прежде всего, </w:t>
      </w:r>
      <w:hyperlink r:id="rId52" w:tooltip="Информационный язык" w:history="1">
        <w:r w:rsidRPr="00482FB9">
          <w:t>информационно-логическим языком</w:t>
        </w:r>
      </w:hyperlink>
      <w:r w:rsidRPr="00482FB9">
        <w:t>, предназначенным для описания, изменения и извлечения данных, хранимых в </w:t>
      </w:r>
      <w:hyperlink r:id="rId53" w:tooltip="Реляционные базы данных" w:history="1">
        <w:r w:rsidRPr="00482FB9">
          <w:t>реляционных базах данных</w:t>
        </w:r>
      </w:hyperlink>
      <w:r w:rsidRPr="00482FB9">
        <w:t>. SQL считается </w:t>
      </w:r>
      <w:hyperlink r:id="rId54" w:tooltip="Язык программирования" w:history="1">
        <w:r w:rsidRPr="00482FB9">
          <w:t>языком программирования</w:t>
        </w:r>
      </w:hyperlink>
      <w:r w:rsidRPr="00482FB9">
        <w:t>, в общем случае (без ряда современных расширений) не является </w:t>
      </w:r>
      <w:hyperlink r:id="rId55" w:tooltip="Полнота по Тьюрингу" w:history="1">
        <w:r w:rsidRPr="00482FB9">
          <w:t>тьюринг-полным</w:t>
        </w:r>
      </w:hyperlink>
      <w:r w:rsidRPr="00482FB9">
        <w:t>, но вместе с тем стандарт языка спецификацией </w:t>
      </w:r>
      <w:hyperlink r:id="rId56" w:tooltip="SQL/PSM" w:history="1">
        <w:r w:rsidRPr="00482FB9">
          <w:t>SQL/PSM</w:t>
        </w:r>
      </w:hyperlink>
      <w:r w:rsidRPr="00482FB9">
        <w:t> предусматривает возможность его </w:t>
      </w:r>
      <w:hyperlink r:id="rId57" w:anchor="%D0%9F%D1%80%D0%BE%D1%86%D0%B5%D0%B4%D1%83%D1%80%D0%BD%D1%8B%D0%B5_%D1%80%D0%B0%D1%81%D1%88%D0%B8%D1%80%D0%B5%D0%BD%D0%B8%D1%8F" w:tooltip="SQL" w:history="1">
        <w:r w:rsidRPr="00482FB9">
          <w:t>процедурных расширений</w:t>
        </w:r>
      </w:hyperlink>
      <w:r w:rsidRPr="00482FB9">
        <w:t>.</w:t>
      </w:r>
    </w:p>
    <w:p w:rsidR="00482FB9" w:rsidRPr="00482FB9" w:rsidRDefault="00482FB9" w:rsidP="00482FB9">
      <w:r w:rsidRPr="00482FB9">
        <w:t>Изначально SQL был основным способом работы пользователя с </w:t>
      </w:r>
      <w:hyperlink r:id="rId58" w:tooltip="База данных" w:history="1">
        <w:r w:rsidRPr="00482FB9">
          <w:t>базой данных</w:t>
        </w:r>
      </w:hyperlink>
      <w:r w:rsidRPr="00482FB9">
        <w:t> и позволял выполнять следующий набор операций: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создание в базе данных новой таблицы;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добавление в таблицу новых записей;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изменение записей;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удаление записей;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выборка записей из одной или нескольких таблиц (в соответствии с заданным условием);</w:t>
      </w:r>
    </w:p>
    <w:p w:rsidR="00482FB9" w:rsidRPr="00482FB9" w:rsidRDefault="00482FB9" w:rsidP="00DA17DC">
      <w:pPr>
        <w:pStyle w:val="a8"/>
        <w:numPr>
          <w:ilvl w:val="0"/>
          <w:numId w:val="14"/>
        </w:numPr>
      </w:pPr>
      <w:r w:rsidRPr="00482FB9">
        <w:t>изменение структур таблиц.</w:t>
      </w:r>
    </w:p>
    <w:p w:rsidR="00482FB9" w:rsidRPr="00482FB9" w:rsidRDefault="00482FB9" w:rsidP="00482FB9">
      <w:r w:rsidRPr="00482FB9">
        <w:t>Со временем SQL усложнился — обогатился новыми конструкциями, обеспечил возможность описания и управления новыми хранимыми объектами (например, индексы, представления, триггеры и хранимые процедуры) — и стал приобретать черты, свойственные языкам программирования.</w:t>
      </w:r>
    </w:p>
    <w:p w:rsidR="00482FB9" w:rsidRPr="00482FB9" w:rsidRDefault="00482FB9" w:rsidP="00482FB9">
      <w:r w:rsidRPr="00482FB9">
        <w:t>При всех своих изменениях SQL остаётся самым распространённым лингвистическим средством для взаимодействия прикладного программного обеспечения с базами данных. В то же время современные СУБД, а также информационные системы, использующие СУБД, предоставляют пользователю развитые средства визуального построения запросов.</w:t>
      </w:r>
    </w:p>
    <w:p w:rsidR="007E6B87" w:rsidRDefault="007E6B87" w:rsidP="007E6B87"/>
    <w:p w:rsidR="004F63E4" w:rsidRPr="004F63E4" w:rsidRDefault="004F63E4" w:rsidP="004F63E4">
      <w:r w:rsidRPr="00CC481D">
        <w:rPr>
          <w:b/>
        </w:rPr>
        <w:t>SELECT</w:t>
      </w:r>
      <w:r w:rsidRPr="004F63E4">
        <w:t> (от </w:t>
      </w:r>
      <w:hyperlink r:id="rId59" w:tooltip="Английский язык" w:history="1">
        <w:r w:rsidRPr="004F63E4">
          <w:t>англ.</w:t>
        </w:r>
      </w:hyperlink>
      <w:r w:rsidRPr="004F63E4">
        <w:t> select — «выбрать») — оператор запроса (</w:t>
      </w:r>
      <w:hyperlink r:id="rId60" w:tooltip="DML" w:history="1">
        <w:r w:rsidRPr="004F63E4">
          <w:t>DML</w:t>
        </w:r>
      </w:hyperlink>
      <w:r w:rsidRPr="004F63E4">
        <w:t>/</w:t>
      </w:r>
      <w:hyperlink r:id="rId61" w:tooltip="DQL (страница отсутствует)" w:history="1">
        <w:r w:rsidRPr="004F63E4">
          <w:t>DQL</w:t>
        </w:r>
      </w:hyperlink>
      <w:r w:rsidRPr="004F63E4">
        <w:t>) в языке </w:t>
      </w:r>
      <w:hyperlink r:id="rId62" w:tooltip="SQL" w:history="1">
        <w:r w:rsidRPr="004F63E4">
          <w:t>SQL</w:t>
        </w:r>
      </w:hyperlink>
      <w:r w:rsidRPr="004F63E4">
        <w:t>, возвращающий набор данных (выборку) из </w:t>
      </w:r>
      <w:hyperlink r:id="rId63" w:tooltip="База данных" w:history="1">
        <w:r w:rsidRPr="004F63E4">
          <w:t>базы данных</w:t>
        </w:r>
      </w:hyperlink>
      <w:r w:rsidRPr="004F63E4">
        <w:t>.</w:t>
      </w:r>
    </w:p>
    <w:p w:rsidR="004F63E4" w:rsidRPr="004F63E4" w:rsidRDefault="004F63E4" w:rsidP="004F63E4">
      <w:r w:rsidRPr="004F63E4">
        <w:t>Оператор возвращает ноль или более строк. Список возвращаемых столбцов задается в части оператора, называемой предложением SELECT. Поскольку SQL является декларативным языком, запрос SELECT определяет лишь требования к возвращаемому набору данных, но не является точной инструкцией по их вычислению. </w:t>
      </w:r>
      <w:hyperlink r:id="rId64" w:tooltip="СУБД" w:history="1">
        <w:r w:rsidRPr="004F63E4">
          <w:t>СУБД</w:t>
        </w:r>
      </w:hyperlink>
      <w:r w:rsidRPr="004F63E4">
        <w:t xml:space="preserve"> транслирует запрос SELECT во внутренний план исполнения </w:t>
      </w:r>
      <w:r w:rsidRPr="004F63E4">
        <w:lastRenderedPageBreak/>
        <w:t>(«query plan»), который может различаться даже для синтаксически одинаковых запросов и от конкретной СУБД.</w:t>
      </w:r>
    </w:p>
    <w:p w:rsidR="004F63E4" w:rsidRPr="004F63E4" w:rsidRDefault="004F63E4" w:rsidP="004F63E4">
      <w:r w:rsidRPr="004F63E4">
        <w:t>Оператор SELECT состоит из нескольких предложений (разделов):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SELECT определяет список возвращаемых столбцов (как существующих, так и вычисляемых), их имена, ограничения на уникальность строк в возвращаемом наборе, ограничения на количество строк в возвращаемом наборе;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FROM задаёт табличное выражение, которое определяет базовый набор данных для применения операций, определяемых в других предложениях оператора;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WHERE задает ограничение на строки табличного выражения из предложения FROM;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GROUP BY объединяет ряды, имеющие одинаковое свойство с применением агрегатных функций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HAVING выбирает среди групп, определённых параметром GROUP BY</w:t>
      </w:r>
    </w:p>
    <w:p w:rsidR="004F63E4" w:rsidRPr="004F63E4" w:rsidRDefault="004F63E4" w:rsidP="00DA17DC">
      <w:pPr>
        <w:pStyle w:val="a8"/>
        <w:numPr>
          <w:ilvl w:val="0"/>
          <w:numId w:val="15"/>
        </w:numPr>
      </w:pPr>
      <w:r w:rsidRPr="004F63E4">
        <w:t>ORDER BY задает критерии сортировки строк; отсортированные строки передаются в точку вызова.</w:t>
      </w:r>
    </w:p>
    <w:p w:rsidR="004F63E4" w:rsidRPr="007E6B87" w:rsidRDefault="004F63E4" w:rsidP="007E6B87"/>
    <w:p w:rsidR="005072F4" w:rsidRDefault="005072F4" w:rsidP="005072F4">
      <w:pPr>
        <w:ind w:left="0" w:firstLine="0"/>
        <w:jc w:val="center"/>
      </w:pPr>
      <w:r>
        <w:rPr>
          <w:noProof/>
        </w:rPr>
        <w:drawing>
          <wp:inline distT="0" distB="0" distL="0" distR="0" wp14:anchorId="7E3F34DE" wp14:editId="4C0EBA10">
            <wp:extent cx="5076825" cy="14573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2F4" w:rsidRDefault="005072F4" w:rsidP="009D18BB"/>
    <w:p w:rsidR="009D18BB" w:rsidRPr="009D18BB" w:rsidRDefault="009D18BB" w:rsidP="009D18BB">
      <w:r w:rsidRPr="00CC481D">
        <w:rPr>
          <w:b/>
        </w:rPr>
        <w:t>GROUP BY</w:t>
      </w:r>
      <w:r w:rsidR="00CC481D" w:rsidRPr="00CC481D">
        <w:t xml:space="preserve"> </w:t>
      </w:r>
      <w:r w:rsidRPr="009D18BB">
        <w:t>— необязательный параметр операторa SELECT, для группировки</w:t>
      </w:r>
      <w:r w:rsidR="00CC481D" w:rsidRPr="00CC481D">
        <w:t xml:space="preserve"> </w:t>
      </w:r>
      <w:r w:rsidRPr="009D18BB">
        <w:t>строк</w:t>
      </w:r>
      <w:r w:rsidR="00CC481D" w:rsidRPr="00CC481D">
        <w:t xml:space="preserve"> </w:t>
      </w:r>
      <w:r w:rsidRPr="009D18BB">
        <w:t>по</w:t>
      </w:r>
      <w:r w:rsidR="00CC481D" w:rsidRPr="00CC481D">
        <w:t xml:space="preserve"> </w:t>
      </w:r>
      <w:r w:rsidRPr="009D18BB">
        <w:t>результатам</w:t>
      </w:r>
      <w:r w:rsidR="00CC481D" w:rsidRPr="00CC481D">
        <w:t xml:space="preserve"> </w:t>
      </w:r>
      <w:r w:rsidRPr="009D18BB">
        <w:t>агрегатных функций (MAX, SUM, AVG, …).</w:t>
      </w:r>
    </w:p>
    <w:p w:rsidR="009D18BB" w:rsidRDefault="009D18BB" w:rsidP="009D18BB">
      <w:r w:rsidRPr="009D18BB">
        <w:t>Необходимо, чтобы в SELECT были заданы только требуемые в выходном потоке столбцы, перечисленные в GROUP BY и/или агрегированные значения. Распространённая ошибка — указание в SELECT столбца, пропущенного в GROUP BY.</w:t>
      </w:r>
    </w:p>
    <w:p w:rsidR="009D18BB" w:rsidRPr="009D18BB" w:rsidRDefault="009D18BB" w:rsidP="009D18BB"/>
    <w:p w:rsidR="009D18BB" w:rsidRPr="009D18BB" w:rsidRDefault="009D18BB" w:rsidP="009D18BB">
      <w:r w:rsidRPr="00CC481D">
        <w:rPr>
          <w:b/>
        </w:rPr>
        <w:t>HAVING</w:t>
      </w:r>
      <w:r w:rsidRPr="009D18BB">
        <w:t> — необязательный (опциональный) параметр оператора SELECT для указания условия на результат агрегатных функций (MAX, SUM, AVG, …).</w:t>
      </w:r>
    </w:p>
    <w:p w:rsidR="009D18BB" w:rsidRPr="009D18BB" w:rsidRDefault="009D18BB" w:rsidP="009D18BB">
      <w:r w:rsidRPr="009D18BB">
        <w:t>HAVING &lt;условия&gt; аналогичен WHERE &lt;условия&gt; за исключением того, что строки отбираются не по значениям столбцов, а строятся из значений столбцов, указанных в </w:t>
      </w:r>
      <w:hyperlink r:id="rId66" w:tooltip="GROUP BY (SQL)" w:history="1">
        <w:r w:rsidRPr="009D18BB">
          <w:t>GROUP BY</w:t>
        </w:r>
      </w:hyperlink>
      <w:r w:rsidRPr="009D18BB">
        <w:t>, и значений агрегатных функций, вычисленных для каждой группы, образованной GROUP BY.</w:t>
      </w:r>
    </w:p>
    <w:p w:rsidR="009D18BB" w:rsidRPr="009D18BB" w:rsidRDefault="009D18BB" w:rsidP="009D18BB">
      <w:r w:rsidRPr="009D18BB">
        <w:t>Необходимо, чтобы в SELECT были заданы только требуемые в выходном потоке столбцы, перечисленные в GROUP BY и/или агрегированные значения. Распространённая ошибка — указание в SELECT столбца, пропущенного в GROUP BY.</w:t>
      </w:r>
    </w:p>
    <w:p w:rsidR="009D18BB" w:rsidRPr="009D18BB" w:rsidRDefault="009D18BB" w:rsidP="009D18BB">
      <w:r w:rsidRPr="009D18BB">
        <w:lastRenderedPageBreak/>
        <w:t>Если параметр GROUP BY в SELECT не задан, HAVING применяется к «группе» всех строк таблицы, полностью дублируя </w:t>
      </w:r>
      <w:hyperlink r:id="rId67" w:tooltip="WHERE" w:history="1">
        <w:r w:rsidRPr="009D18BB">
          <w:t>WHERE</w:t>
        </w:r>
      </w:hyperlink>
      <w:r w:rsidRPr="009D18BB">
        <w:t> (допускается не во всех реализациях стандарта </w:t>
      </w:r>
      <w:hyperlink r:id="rId68" w:tooltip="SQL" w:history="1">
        <w:r w:rsidRPr="009D18BB">
          <w:t>SQL</w:t>
        </w:r>
      </w:hyperlink>
      <w:r w:rsidRPr="009D18BB">
        <w:t>).</w:t>
      </w:r>
    </w:p>
    <w:p w:rsidR="009D18BB" w:rsidRDefault="009D18BB" w:rsidP="009D18BB"/>
    <w:p w:rsidR="009D18BB" w:rsidRPr="009D18BB" w:rsidRDefault="009D18BB" w:rsidP="009D18BB">
      <w:r w:rsidRPr="00CC481D">
        <w:rPr>
          <w:b/>
        </w:rPr>
        <w:t>ORDER BY</w:t>
      </w:r>
      <w:r w:rsidRPr="009D18BB">
        <w:t xml:space="preserve"> — необязательный (опциональный) параметр операторов SELECT и </w:t>
      </w:r>
      <w:hyperlink r:id="rId69" w:tooltip="Union (SQL)" w:history="1">
        <w:r w:rsidRPr="009D18BB">
          <w:t>UNION</w:t>
        </w:r>
      </w:hyperlink>
      <w:r w:rsidRPr="009D18BB">
        <w:t>, который означает что операторы SELECT, </w:t>
      </w:r>
      <w:hyperlink r:id="rId70" w:tooltip="Union (SQL)" w:history="1">
        <w:r w:rsidRPr="009D18BB">
          <w:t>UNION</w:t>
        </w:r>
      </w:hyperlink>
      <w:r w:rsidRPr="009D18BB">
        <w:t> возвращают набор строк, отсортированных по значениям одного или более столбцов. Его можно применять как к числовым столбцам, так и к строковым. В последнем случае, сортировка будет происходить </w:t>
      </w:r>
      <w:hyperlink r:id="rId71" w:tooltip="Лексикографический порядок" w:history="1">
        <w:r w:rsidRPr="009D18BB">
          <w:t>по алфавиту</w:t>
        </w:r>
      </w:hyperlink>
      <w:r w:rsidRPr="009D18BB">
        <w:t>.</w:t>
      </w:r>
    </w:p>
    <w:p w:rsidR="009D18BB" w:rsidRPr="009D18BB" w:rsidRDefault="009D18BB" w:rsidP="009D18BB">
      <w:r w:rsidRPr="009D18BB">
        <w:t>Использование предложения ORDER BY является единственным способом отсортировать результирующий набор строк. Без этого предложения СУБД может вернуть строки в любом порядке. Если упорядочение необходимо, ORDER BY должен присутствовать в SELECT, UNION.</w:t>
      </w:r>
    </w:p>
    <w:p w:rsidR="009D18BB" w:rsidRPr="009D18BB" w:rsidRDefault="009D18BB" w:rsidP="009D18BB">
      <w:r w:rsidRPr="009D18BB">
        <w:t>Сортировка может производиться как по возрастанию, так и по убыванию значений.</w:t>
      </w:r>
    </w:p>
    <w:p w:rsidR="009D18BB" w:rsidRPr="009D18BB" w:rsidRDefault="009D18BB" w:rsidP="009D18BB">
      <w:r w:rsidRPr="009D18BB">
        <w:t>Параметр ASC (по умолчанию) устанавливает порядок сортировки по возрастанию, от меньших значений к большим.</w:t>
      </w:r>
    </w:p>
    <w:p w:rsidR="009D18BB" w:rsidRPr="009D18BB" w:rsidRDefault="009D18BB" w:rsidP="009D18BB">
      <w:r w:rsidRPr="009D18BB">
        <w:t>Параметр DESC устанавливает порядок сортировки по убыванию, от больших значений к меньшим.</w:t>
      </w:r>
    </w:p>
    <w:p w:rsidR="00E708DA" w:rsidRDefault="00E708DA"/>
    <w:p w:rsidR="00CC481D" w:rsidRPr="00CC481D" w:rsidRDefault="00CC481D" w:rsidP="00CC481D">
      <w:r w:rsidRPr="00CC481D">
        <w:rPr>
          <w:b/>
        </w:rPr>
        <w:t xml:space="preserve">JOIN </w:t>
      </w:r>
      <w:r w:rsidRPr="00CC481D">
        <w:t>— оператор языка </w:t>
      </w:r>
      <w:hyperlink r:id="rId72" w:tooltip="SQL" w:history="1">
        <w:r w:rsidRPr="00CC481D">
          <w:t>SQL</w:t>
        </w:r>
      </w:hyperlink>
      <w:r w:rsidRPr="00CC481D">
        <w:t xml:space="preserve">, который является реализацией </w:t>
      </w:r>
      <w:hyperlink r:id="rId73" w:tooltip="Операция соединения (СУБД)" w:history="1">
        <w:r w:rsidRPr="00CC481D">
          <w:t>операции соединения</w:t>
        </w:r>
      </w:hyperlink>
      <w:r w:rsidRPr="00CC481D">
        <w:t xml:space="preserve"> </w:t>
      </w:r>
      <w:hyperlink r:id="rId74" w:tooltip="Реляционная алгебра" w:history="1">
        <w:r w:rsidRPr="00CC481D">
          <w:t>реляционной алгебры</w:t>
        </w:r>
      </w:hyperlink>
      <w:r w:rsidRPr="00CC481D">
        <w:t>. Входит в предложение</w:t>
      </w:r>
      <w:r>
        <w:rPr>
          <w:lang w:val="en-US"/>
        </w:rPr>
        <w:t xml:space="preserve"> </w:t>
      </w:r>
      <w:hyperlink r:id="rId75" w:tooltip="From (SQL) (страница отсутствует)" w:history="1">
        <w:r w:rsidRPr="00CC481D">
          <w:t>FROM</w:t>
        </w:r>
      </w:hyperlink>
      <w:r>
        <w:rPr>
          <w:lang w:val="en-US"/>
        </w:rPr>
        <w:t xml:space="preserve"> </w:t>
      </w:r>
      <w:r w:rsidRPr="00CC481D">
        <w:t>операторов</w:t>
      </w:r>
      <w:r>
        <w:rPr>
          <w:lang w:val="en-US"/>
        </w:rPr>
        <w:t xml:space="preserve"> </w:t>
      </w:r>
      <w:hyperlink r:id="rId76" w:tooltip="Select (SQL)" w:history="1">
        <w:r w:rsidRPr="00CC481D">
          <w:t>SELECT</w:t>
        </w:r>
      </w:hyperlink>
      <w:r w:rsidRPr="00CC481D">
        <w:t>,</w:t>
      </w:r>
      <w:r>
        <w:rPr>
          <w:lang w:val="en-US"/>
        </w:rPr>
        <w:t xml:space="preserve"> </w:t>
      </w:r>
      <w:hyperlink r:id="rId77" w:tooltip="Update (SQL)" w:history="1">
        <w:r w:rsidRPr="00CC481D">
          <w:t>UPDATE</w:t>
        </w:r>
      </w:hyperlink>
      <w:r w:rsidRPr="00CC481D">
        <w:t> и </w:t>
      </w:r>
      <w:hyperlink r:id="rId78" w:tooltip="Delete (SQL)" w:history="1">
        <w:r w:rsidRPr="00CC481D">
          <w:t>DELETE</w:t>
        </w:r>
      </w:hyperlink>
      <w:r w:rsidRPr="00CC481D">
        <w:t>.</w:t>
      </w:r>
    </w:p>
    <w:p w:rsidR="00CC481D" w:rsidRPr="00CC481D" w:rsidRDefault="00CC481D" w:rsidP="00CC481D">
      <w:r w:rsidRPr="00CC481D">
        <w:t>Операция соединения, как и другие </w:t>
      </w:r>
      <w:hyperlink r:id="rId79" w:tooltip="Бинарная операция" w:history="1">
        <w:r w:rsidRPr="00CC481D">
          <w:t>бинарные операции</w:t>
        </w:r>
      </w:hyperlink>
      <w:r w:rsidRPr="00CC481D">
        <w:t>, предназначена для обеспечения выборки данных из двух таблиц и включения этих данных в один результирующий набор. Отличительными особенностями операции соединения являются следующие:</w:t>
      </w:r>
    </w:p>
    <w:p w:rsidR="00CC481D" w:rsidRPr="00CC481D" w:rsidRDefault="00CC481D" w:rsidP="00CC481D">
      <w:r w:rsidRPr="00CC481D">
        <w:t>в схему таблицы-результата входят столбцы обеих исходных таблиц (таблиц-</w:t>
      </w:r>
      <w:hyperlink r:id="rId80" w:tooltip="Операнд" w:history="1">
        <w:r w:rsidRPr="00CC481D">
          <w:t>операндов</w:t>
        </w:r>
      </w:hyperlink>
      <w:r w:rsidRPr="00CC481D">
        <w:t>), то есть схема результата является «сцеплением» схем операндов;</w:t>
      </w:r>
    </w:p>
    <w:p w:rsidR="00CC481D" w:rsidRPr="00CC481D" w:rsidRDefault="00CC481D" w:rsidP="00CC481D">
      <w:r w:rsidRPr="00CC481D">
        <w:t>каждая строка таблицы-результата является «сцеплением» строки из одной таблицы-операнда со строкой второй таблицы-операнда.</w:t>
      </w:r>
    </w:p>
    <w:p w:rsidR="00CC481D" w:rsidRPr="00CC481D" w:rsidRDefault="00CC481D" w:rsidP="00CC481D">
      <w:r w:rsidRPr="00CC481D">
        <w:t>Определение того, какие именно исходные строки войдут в результат и в каких сочетаниях, зависит от типа операции соединения и от явно заданного условия соединения. Условие соединения, то есть условие сопоставления строк исходных таблиц друг с другом, представляет собой </w:t>
      </w:r>
      <w:hyperlink r:id="rId81" w:tooltip="Логика первого порядка" w:history="1">
        <w:r w:rsidRPr="00CC481D">
          <w:t>логическое</w:t>
        </w:r>
      </w:hyperlink>
      <w:r w:rsidRPr="00CC481D">
        <w:t> выражение (</w:t>
      </w:r>
      <w:hyperlink r:id="rId82" w:tooltip="Предикат" w:history="1">
        <w:r w:rsidRPr="00CC481D">
          <w:t>предикат</w:t>
        </w:r>
      </w:hyperlink>
      <w:r w:rsidRPr="00CC481D">
        <w:t>).</w:t>
      </w:r>
    </w:p>
    <w:p w:rsidR="00CC481D" w:rsidRPr="00CC481D" w:rsidRDefault="00CC481D" w:rsidP="00CC481D">
      <w:r w:rsidRPr="00CC481D">
        <w:t>При необходимости соединения не двух, а нескольких таблиц, операция соединения применяется несколько раз (последовательно).</w:t>
      </w:r>
    </w:p>
    <w:p w:rsidR="00CC481D" w:rsidRPr="00CC481D" w:rsidRDefault="00CC481D" w:rsidP="00CC481D">
      <w:r w:rsidRPr="00CC481D">
        <w:t>SQL-операция JOIN является реализацией операции соединения реляционной алгебры только в некотором приближении, поскольку в реляционной модели данных соединение выполняется над отношениями, которые являются </w:t>
      </w:r>
      <w:hyperlink r:id="rId83" w:tooltip="Множество" w:history="1">
        <w:r w:rsidRPr="00CC481D">
          <w:t>множествами</w:t>
        </w:r>
      </w:hyperlink>
      <w:r w:rsidRPr="00CC481D">
        <w:t>, а в SQL — над таблицами, которые являются </w:t>
      </w:r>
      <w:hyperlink r:id="rId84" w:tooltip="Мультимножество" w:history="1">
        <w:r w:rsidRPr="00CC481D">
          <w:t>мультимножествами</w:t>
        </w:r>
      </w:hyperlink>
      <w:r w:rsidRPr="00CC481D">
        <w:t>. Результаты операций тоже, в общем случае, различны: в реляционной алгебре результат соединения даёт отношение (множество), а в SQL — таблицу (мультимножество).</w:t>
      </w:r>
    </w:p>
    <w:p w:rsidR="009D18BB" w:rsidRDefault="009D18BB"/>
    <w:p w:rsidR="00CC481D" w:rsidRDefault="00CC481D">
      <w:r>
        <w:rPr>
          <w:noProof/>
        </w:rPr>
        <w:lastRenderedPageBreak/>
        <w:drawing>
          <wp:inline distT="0" distB="0" distL="0" distR="0" wp14:anchorId="1B573512" wp14:editId="790A669B">
            <wp:extent cx="4029075" cy="971550"/>
            <wp:effectExtent l="0" t="0" r="952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81D" w:rsidRDefault="00CC481D"/>
    <w:p w:rsidR="00CA45FB" w:rsidRDefault="00CA45FB"/>
    <w:p w:rsidR="00CA45FB" w:rsidRDefault="00CA45FB" w:rsidP="00CA45FB">
      <w:pPr>
        <w:jc w:val="left"/>
      </w:pPr>
      <w:r>
        <w:t xml:space="preserve">Для тестовой БД </w:t>
      </w:r>
      <w:hyperlink r:id="rId86" w:history="1">
        <w:r>
          <w:rPr>
            <w:rStyle w:val="a9"/>
          </w:rPr>
          <w:t>https://www.w3schools.com/sql/trysql.asp?filename=trysql_select_all</w:t>
        </w:r>
      </w:hyperlink>
      <w:r>
        <w:t xml:space="preserve"> изучите ее структуру и рассмотрите примеры запросов:</w:t>
      </w:r>
    </w:p>
    <w:p w:rsidR="00CA45FB" w:rsidRDefault="00CA45FB"/>
    <w:p w:rsidR="00CA45FB" w:rsidRDefault="00CA45FB" w:rsidP="00CA45FB">
      <w:r>
        <w:t>1. Найдите самый дорогой товар (Product)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* FROM [Products] order by price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Cote de Blaye = 263.5</w:t>
      </w:r>
    </w:p>
    <w:p w:rsidR="00CA45FB" w:rsidRDefault="00CA45FB" w:rsidP="00CA45FB"/>
    <w:p w:rsidR="00CA45FB" w:rsidRDefault="00CA45FB" w:rsidP="00CA45FB">
      <w:r>
        <w:t>2. Определите поставщика (Supplier) этого товар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* FROM Products natural join Suppliers order by price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Aux joyeux ecclesiastiques</w:t>
      </w:r>
    </w:p>
    <w:p w:rsidR="00CA45FB" w:rsidRDefault="00CA45FB" w:rsidP="00CA45FB"/>
    <w:p w:rsidR="00CA45FB" w:rsidRDefault="00CA45FB" w:rsidP="00CA45FB">
      <w:r>
        <w:t>3.Сколько раз был продан этот товар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ProductName, sum(Quantity), min(Price) as lot FROM Products natural join Suppliers nutural join orders natural join orderdetails group by ProductName order by lot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239</w:t>
      </w:r>
    </w:p>
    <w:p w:rsidR="00CA45FB" w:rsidRDefault="00CA45FB" w:rsidP="00CA45FB"/>
    <w:p w:rsidR="00CA45FB" w:rsidRDefault="00CA45FB" w:rsidP="00CA45FB">
      <w:r>
        <w:t>4. Определите сколько было продано единиц самого продаваемого продукта?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sum(Quantity) as lot, p.productname FROM Orders o join orderDetails d on o.orderid = d.orderid join products p on p.productid = d.productid group by p.productname order by lot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458</w:t>
      </w:r>
    </w:p>
    <w:p w:rsidR="00CA45FB" w:rsidRDefault="00CA45FB" w:rsidP="00CA45FB"/>
    <w:p w:rsidR="00CA45FB" w:rsidRDefault="00CA45FB" w:rsidP="00CA45FB">
      <w:r>
        <w:t>5. Определите среднее число продаж товаров одного наименования?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avg(lot) FROM (SELECT count(*) as lot, p.productname FROM Orders o join orderDetails d on o.orderid = d.orderid join products p on p.productid = d.productid group by p.productname order by lot desc)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= 165.4935064935065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count(*) = 6.7272727272727275</w:t>
      </w:r>
    </w:p>
    <w:p w:rsidR="00CA45FB" w:rsidRDefault="00CA45FB" w:rsidP="00CA45FB"/>
    <w:p w:rsidR="00CA45FB" w:rsidRDefault="00CA45FB" w:rsidP="00CA45FB">
      <w:r>
        <w:t>6. Сколько единиц товаров продал самый успешный по доходу (по сумме заработанных денег) поставщик (Supplier) и кто он?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sum(Quantity), SupplierName, sum(Quantity * Price) as lot FROM Suppliers s join products p on s.supplierid=p.supplierid join orderdetails d on d.productid=p.productid join orders o on o.orderid=d.orderid group by SupplierName order by lot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Aux joyeux ecclesiastiques = 505</w:t>
      </w:r>
    </w:p>
    <w:p w:rsidR="00CA45FB" w:rsidRDefault="00CA45FB" w:rsidP="00CA45FB"/>
    <w:p w:rsidR="00CA45FB" w:rsidRDefault="00CA45FB" w:rsidP="00CA45FB">
      <w:r>
        <w:t>7. Какой покупатель (Customer) потратил больше всего денег?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CustomerName, sum(Price*Quantity) as sum FROM Customers c join orders o on o.CustomerID=c.CustomerID join OrderDetails d on d.OrderID=o.OrderID join products p on p.ProductID=d.ProductID group by CustomerName order by sum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Ernst Handel  = 35631.21000000001</w:t>
      </w:r>
    </w:p>
    <w:p w:rsidR="00CA45FB" w:rsidRDefault="00CA45FB" w:rsidP="00CA45FB"/>
    <w:p w:rsidR="00CA45FB" w:rsidRDefault="00CA45FB" w:rsidP="00CA45FB">
      <w:r>
        <w:t>8. Какой продавец (Shipper) продал товаров большему количеству покупателей?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ShipperName, count(CustomerName) as lot FROM Shippers natural join products natural join orderdetails natural join orders natural join customers group by ShipperName order by lot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United Package</w:t>
      </w:r>
    </w:p>
    <w:p w:rsidR="00CA45FB" w:rsidRDefault="00CA45FB" w:rsidP="00CA45FB"/>
    <w:p w:rsidR="00CA45FB" w:rsidRDefault="00CA45FB" w:rsidP="00CA45FB">
      <w:r>
        <w:t>9. Скольким покупателям продал свою продукцию этот продавец (Shipper)?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188</w:t>
      </w:r>
    </w:p>
    <w:p w:rsidR="00CA45FB" w:rsidRDefault="00CA45FB" w:rsidP="00CA45FB"/>
    <w:p w:rsidR="00CA45FB" w:rsidRDefault="00CA45FB" w:rsidP="00CA45FB">
      <w:r>
        <w:t xml:space="preserve">10. На какую сумму продал этот продавец (Shipper) товаров? </w:t>
      </w:r>
    </w:p>
    <w:p w:rsidR="00CA45FB" w:rsidRPr="00CA45FB" w:rsidRDefault="00CA45FB" w:rsidP="00CA45FB">
      <w:pPr>
        <w:rPr>
          <w:lang w:val="en-US"/>
        </w:rPr>
      </w:pPr>
      <w:r w:rsidRPr="00CA45FB">
        <w:rPr>
          <w:lang w:val="en-US"/>
        </w:rPr>
        <w:t>SELECT ShipperName, count(CustomerName) as lot, sum(Quantity*Price) FROM Shippers natural join products natural join orderdetails natural join orders natural join customers group by ShipperName order by lot desc</w:t>
      </w:r>
    </w:p>
    <w:p w:rsidR="00CA45FB" w:rsidRPr="00CA45FB" w:rsidRDefault="00CA45FB" w:rsidP="00CA45FB">
      <w:pPr>
        <w:rPr>
          <w:color w:val="538135" w:themeColor="accent6" w:themeShade="BF"/>
        </w:rPr>
      </w:pPr>
      <w:r w:rsidRPr="00CA45FB">
        <w:rPr>
          <w:color w:val="538135" w:themeColor="accent6" w:themeShade="BF"/>
        </w:rPr>
        <w:t>155152.03</w:t>
      </w:r>
    </w:p>
    <w:p w:rsidR="00CA45FB" w:rsidRDefault="00CA45FB"/>
    <w:p w:rsidR="00E708DA" w:rsidRDefault="00E708DA">
      <w:pPr>
        <w:rPr>
          <w:b/>
        </w:rPr>
      </w:pPr>
      <w:r>
        <w:rPr>
          <w:b/>
        </w:rPr>
        <w:t>Задания:</w:t>
      </w:r>
    </w:p>
    <w:p w:rsidR="00E708DA" w:rsidRPr="002D3C64" w:rsidRDefault="00E708DA" w:rsidP="008B77D8">
      <w:r>
        <w:t xml:space="preserve">Задача состоит в </w:t>
      </w:r>
      <w:r w:rsidR="008B77D8">
        <w:t xml:space="preserve">построении нескольких сложных запросов </w:t>
      </w:r>
      <w:r w:rsidR="008B77D8">
        <w:rPr>
          <w:lang w:val="en-US"/>
        </w:rPr>
        <w:t>SQL</w:t>
      </w:r>
      <w:r w:rsidR="008B77D8">
        <w:t>, формулировка</w:t>
      </w:r>
      <w:r w:rsidR="008B77D8" w:rsidRPr="008B77D8">
        <w:t xml:space="preserve"> </w:t>
      </w:r>
      <w:r w:rsidR="008B77D8">
        <w:t>которых дается преподавателем</w:t>
      </w:r>
      <w:r>
        <w:t>.</w:t>
      </w:r>
      <w:r w:rsidR="002D3C64">
        <w:t xml:space="preserve"> Опираясь на знания языка </w:t>
      </w:r>
      <w:r w:rsidR="002D3C64">
        <w:rPr>
          <w:lang w:val="en-US"/>
        </w:rPr>
        <w:t>SQL</w:t>
      </w:r>
      <w:r w:rsidR="002D3C64" w:rsidRPr="002D3C64">
        <w:t xml:space="preserve">, </w:t>
      </w:r>
      <w:r w:rsidR="002D3C64">
        <w:t>встроенных функций и инструментов реляционной алгебры, постройте запросы и выведите результат запроса по Вашей БД с тестовым наполнением.</w:t>
      </w:r>
    </w:p>
    <w:p w:rsidR="00E708DA" w:rsidRDefault="00E708DA">
      <w:pPr>
        <w:pStyle w:val="5"/>
        <w:rPr>
          <w:lang w:val="ru-RU"/>
        </w:rPr>
      </w:pPr>
      <w:r>
        <w:rPr>
          <w:lang w:val="ru-RU"/>
        </w:rPr>
        <w:t>Порядок выполнения работы: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</w:p>
    <w:p w:rsidR="00E708DA" w:rsidRDefault="002D3C64" w:rsidP="00DA17DC">
      <w:pPr>
        <w:numPr>
          <w:ilvl w:val="0"/>
          <w:numId w:val="2"/>
        </w:numPr>
        <w:ind w:left="1780"/>
      </w:pPr>
      <w:r>
        <w:t>Изучите приведенные примеры запросов по тестовой БД</w:t>
      </w:r>
      <w:r w:rsidR="00E708DA">
        <w:t>.</w:t>
      </w:r>
    </w:p>
    <w:p w:rsidR="00E708DA" w:rsidRDefault="002D3C64" w:rsidP="00DA17DC">
      <w:pPr>
        <w:numPr>
          <w:ilvl w:val="0"/>
          <w:numId w:val="2"/>
        </w:numPr>
        <w:ind w:left="1780"/>
      </w:pPr>
      <w:r>
        <w:t>Изучите поставленные Вам запросы и продумайте подходы к их реализации</w:t>
      </w:r>
      <w:r w:rsidR="00E708DA">
        <w:t>.</w:t>
      </w:r>
    </w:p>
    <w:p w:rsidR="00E708DA" w:rsidRDefault="002D3C64" w:rsidP="00DA17DC">
      <w:pPr>
        <w:numPr>
          <w:ilvl w:val="0"/>
          <w:numId w:val="2"/>
        </w:numPr>
        <w:ind w:left="1780"/>
      </w:pPr>
      <w:r>
        <w:t>Отработайте фрагменты запросов (подзапросы) и убедитесь в их корректности</w:t>
      </w:r>
      <w:r w:rsidR="00E708DA">
        <w:t>.</w:t>
      </w:r>
    </w:p>
    <w:p w:rsidR="00E708DA" w:rsidRDefault="002D3C64" w:rsidP="00DA17DC">
      <w:pPr>
        <w:numPr>
          <w:ilvl w:val="0"/>
          <w:numId w:val="2"/>
        </w:numPr>
        <w:ind w:left="1780"/>
      </w:pPr>
      <w:r>
        <w:t>Постройте итоговые запросы</w:t>
      </w:r>
      <w:r w:rsidR="00E708DA">
        <w:t>.</w:t>
      </w:r>
    </w:p>
    <w:p w:rsidR="00E708DA" w:rsidRDefault="002D3C64" w:rsidP="00DA17DC">
      <w:pPr>
        <w:numPr>
          <w:ilvl w:val="0"/>
          <w:numId w:val="2"/>
        </w:numPr>
        <w:ind w:left="1780"/>
      </w:pPr>
      <w:r>
        <w:t>Оформите отчет</w:t>
      </w:r>
      <w:r w:rsidR="00E708DA">
        <w:t>.</w:t>
      </w:r>
    </w:p>
    <w:p w:rsidR="00E708DA" w:rsidRDefault="002D3C64" w:rsidP="00DA17DC">
      <w:pPr>
        <w:numPr>
          <w:ilvl w:val="0"/>
          <w:numId w:val="1"/>
        </w:numPr>
        <w:tabs>
          <w:tab w:val="clear" w:pos="360"/>
          <w:tab w:val="num" w:pos="1780"/>
        </w:tabs>
        <w:ind w:left="1780"/>
      </w:pPr>
      <w:r>
        <w:t xml:space="preserve">Загрузите отчет в </w:t>
      </w:r>
      <w:r>
        <w:rPr>
          <w:lang w:val="en-US"/>
        </w:rPr>
        <w:t>Google</w:t>
      </w:r>
      <w:r w:rsidRPr="002D3C64">
        <w:t xml:space="preserve"> </w:t>
      </w:r>
      <w:r>
        <w:rPr>
          <w:lang w:val="en-US"/>
        </w:rPr>
        <w:t>Classroom</w:t>
      </w:r>
      <w:r w:rsidR="00E708DA">
        <w:t>.</w:t>
      </w:r>
    </w:p>
    <w:p w:rsidR="00E708DA" w:rsidRDefault="00E708DA">
      <w:pPr>
        <w:jc w:val="right"/>
      </w:pPr>
    </w:p>
    <w:p w:rsidR="00E708DA" w:rsidRDefault="00E708DA">
      <w:pPr>
        <w:pStyle w:val="5"/>
        <w:rPr>
          <w:lang w:val="ru-RU"/>
        </w:rPr>
      </w:pPr>
      <w:r>
        <w:rPr>
          <w:lang w:val="ru-RU"/>
        </w:rPr>
        <w:t>Контрольные вопросы.</w:t>
      </w:r>
    </w:p>
    <w:p w:rsidR="00E708DA" w:rsidRDefault="00E708DA"/>
    <w:p w:rsidR="00E708DA" w:rsidRDefault="002D3C64" w:rsidP="00DA17DC">
      <w:pPr>
        <w:numPr>
          <w:ilvl w:val="0"/>
          <w:numId w:val="5"/>
        </w:numPr>
        <w:ind w:left="1780"/>
      </w:pPr>
      <w:r>
        <w:t xml:space="preserve">Что такое </w:t>
      </w:r>
      <w:r>
        <w:rPr>
          <w:lang w:val="en-US"/>
        </w:rPr>
        <w:t>SQL</w:t>
      </w:r>
      <w:r w:rsidR="00E708DA">
        <w:t>?</w:t>
      </w:r>
    </w:p>
    <w:p w:rsidR="002D3C64" w:rsidRDefault="002D3C64" w:rsidP="00DA17DC">
      <w:pPr>
        <w:numPr>
          <w:ilvl w:val="0"/>
          <w:numId w:val="5"/>
        </w:numPr>
        <w:ind w:left="1780"/>
      </w:pPr>
      <w:r>
        <w:t xml:space="preserve">Какие функции работы со строками есть в </w:t>
      </w:r>
      <w:r>
        <w:rPr>
          <w:lang w:val="en-US"/>
        </w:rPr>
        <w:t>SQL</w:t>
      </w:r>
      <w:r>
        <w:t>?</w:t>
      </w:r>
    </w:p>
    <w:p w:rsidR="002D3C64" w:rsidRDefault="002D3C64" w:rsidP="00DA17DC">
      <w:pPr>
        <w:numPr>
          <w:ilvl w:val="0"/>
          <w:numId w:val="5"/>
        </w:numPr>
        <w:ind w:left="1780"/>
      </w:pPr>
      <w:r>
        <w:t xml:space="preserve">Какие функции работы с датами есть в </w:t>
      </w:r>
      <w:r>
        <w:rPr>
          <w:lang w:val="en-US"/>
        </w:rPr>
        <w:t>SQL</w:t>
      </w:r>
      <w:r>
        <w:t>?</w:t>
      </w:r>
    </w:p>
    <w:p w:rsidR="00E708DA" w:rsidRDefault="002D3C64" w:rsidP="00DA17DC">
      <w:pPr>
        <w:numPr>
          <w:ilvl w:val="0"/>
          <w:numId w:val="5"/>
        </w:numPr>
        <w:ind w:left="1780"/>
      </w:pPr>
      <w:r>
        <w:lastRenderedPageBreak/>
        <w:t xml:space="preserve">Виды </w:t>
      </w:r>
      <w:r>
        <w:rPr>
          <w:lang w:val="en-US"/>
        </w:rPr>
        <w:t>join</w:t>
      </w:r>
      <w:r w:rsidRPr="002D3C64">
        <w:t>-</w:t>
      </w:r>
      <w:r>
        <w:t xml:space="preserve">ов в </w:t>
      </w:r>
      <w:r>
        <w:rPr>
          <w:lang w:val="en-US"/>
        </w:rPr>
        <w:t>SQL</w:t>
      </w:r>
      <w:r w:rsidR="00E708DA">
        <w:t>.</w:t>
      </w:r>
    </w:p>
    <w:p w:rsidR="00E708DA" w:rsidRDefault="002D3C64" w:rsidP="00DA17DC">
      <w:pPr>
        <w:numPr>
          <w:ilvl w:val="0"/>
          <w:numId w:val="5"/>
        </w:numPr>
        <w:ind w:left="1780"/>
      </w:pPr>
      <w:r>
        <w:t xml:space="preserve">Реализация теоретико множественных операции в </w:t>
      </w:r>
      <w:r>
        <w:rPr>
          <w:lang w:val="en-US"/>
        </w:rPr>
        <w:t>SQL</w:t>
      </w:r>
      <w:r w:rsidR="00E708DA">
        <w:t>.</w:t>
      </w:r>
    </w:p>
    <w:p w:rsidR="00E708DA" w:rsidRDefault="002D3C64" w:rsidP="00DA17DC">
      <w:pPr>
        <w:numPr>
          <w:ilvl w:val="0"/>
          <w:numId w:val="5"/>
        </w:numPr>
        <w:ind w:left="1780"/>
      </w:pPr>
      <w:r>
        <w:t>Как выполнити операцию переименования</w:t>
      </w:r>
      <w:r w:rsidR="00E708DA">
        <w:t>?</w:t>
      </w:r>
    </w:p>
    <w:p w:rsidR="00E708DA" w:rsidRDefault="002D3C64" w:rsidP="00DA17DC">
      <w:pPr>
        <w:numPr>
          <w:ilvl w:val="0"/>
          <w:numId w:val="5"/>
        </w:numPr>
        <w:ind w:left="1780"/>
      </w:pPr>
      <w:r>
        <w:t>Как Вы использовали инструменты группировки и сортировки данных</w:t>
      </w:r>
      <w:r w:rsidR="00E708DA">
        <w:t>?</w:t>
      </w:r>
    </w:p>
    <w:p w:rsidR="00E708DA" w:rsidRDefault="00E708DA">
      <w:pPr>
        <w:pStyle w:val="2"/>
        <w:rPr>
          <w:rFonts w:ascii="Times New Roman" w:hAnsi="Times New Roman"/>
        </w:rPr>
      </w:pPr>
      <w:bookmarkStart w:id="6" w:name="_Toc859920"/>
      <w:r>
        <w:rPr>
          <w:rFonts w:ascii="Times New Roman" w:hAnsi="Times New Roman"/>
        </w:rPr>
        <w:lastRenderedPageBreak/>
        <w:t>Лабораторная работа №5</w:t>
      </w:r>
      <w:bookmarkEnd w:id="6"/>
    </w:p>
    <w:p w:rsidR="00E708DA" w:rsidRDefault="00E47B48">
      <w:pPr>
        <w:pStyle w:val="4"/>
      </w:pPr>
      <w:r>
        <w:t>Разработка прикладного ПО для работы с БД</w:t>
      </w:r>
    </w:p>
    <w:p w:rsidR="00E708DA" w:rsidRDefault="00E708DA">
      <w:r>
        <w:rPr>
          <w:b/>
        </w:rPr>
        <w:t xml:space="preserve">Цель работы: </w:t>
      </w:r>
      <w:r>
        <w:t xml:space="preserve">освоить работу </w:t>
      </w:r>
      <w:r w:rsidR="00E47B48">
        <w:t>на</w:t>
      </w:r>
      <w:r>
        <w:t xml:space="preserve"> C++ с</w:t>
      </w:r>
      <w:r w:rsidR="00E47B48">
        <w:t xml:space="preserve"> популярными библиотеками, обеспечивающими взаимодействие с БД</w:t>
      </w:r>
      <w:r>
        <w:t>.</w:t>
      </w:r>
      <w:r w:rsidR="005B09C8">
        <w:t xml:space="preserve"> Создать программу, предоставляющую удобный пользовательский интерфейс по работе со спроектированной БД.</w:t>
      </w:r>
    </w:p>
    <w:p w:rsidR="00E708DA" w:rsidRDefault="00E708DA"/>
    <w:p w:rsidR="00E708DA" w:rsidRDefault="00E708DA">
      <w:pPr>
        <w:rPr>
          <w:b/>
        </w:rPr>
      </w:pPr>
      <w:r>
        <w:rPr>
          <w:b/>
        </w:rPr>
        <w:t>Краткая теория:</w:t>
      </w:r>
    </w:p>
    <w:p w:rsidR="00E708DA" w:rsidRDefault="00E708DA"/>
    <w:p w:rsidR="00AD73B3" w:rsidRDefault="00AD73B3">
      <w:r>
        <w:t xml:space="preserve">Рассмотрим процесс создания приложения на С++ </w:t>
      </w:r>
      <w:r>
        <w:rPr>
          <w:lang w:val="en-US"/>
        </w:rPr>
        <w:t>Builder</w:t>
      </w:r>
      <w:r>
        <w:t xml:space="preserve"> </w:t>
      </w:r>
      <w:r w:rsidRPr="00AD73B3">
        <w:t>6</w:t>
      </w:r>
      <w:r>
        <w:t>.0 для работы с БД.</w:t>
      </w:r>
    </w:p>
    <w:p w:rsidR="00AD73B3" w:rsidRDefault="00AD73B3" w:rsidP="00AD73B3">
      <w:pPr>
        <w:ind w:left="0" w:firstLine="0"/>
      </w:pPr>
    </w:p>
    <w:p w:rsidR="00AD73B3" w:rsidRDefault="00AD73B3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76A76B4E" wp14:editId="5A17872A">
            <wp:extent cx="5971540" cy="3616960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B3" w:rsidRDefault="00AD73B3" w:rsidP="00AD73B3">
      <w:pPr>
        <w:ind w:left="0" w:firstLine="0"/>
        <w:jc w:val="center"/>
      </w:pPr>
      <w:r>
        <w:t xml:space="preserve">Рис. 1 – Структура классов </w:t>
      </w:r>
      <w:r>
        <w:rPr>
          <w:lang w:val="en-US"/>
        </w:rPr>
        <w:t>C</w:t>
      </w:r>
      <w:r w:rsidRPr="008655F7">
        <w:t xml:space="preserve">++ </w:t>
      </w:r>
      <w:r>
        <w:rPr>
          <w:lang w:val="en-US"/>
        </w:rPr>
        <w:t>Builder</w:t>
      </w:r>
      <w:r w:rsidRPr="008655F7">
        <w:t xml:space="preserve"> </w:t>
      </w:r>
      <w:r>
        <w:t>для работы с БД</w:t>
      </w:r>
    </w:p>
    <w:p w:rsidR="008655F7" w:rsidRDefault="008655F7" w:rsidP="00AD73B3">
      <w:pPr>
        <w:ind w:left="0" w:firstLine="0"/>
        <w:jc w:val="center"/>
      </w:pPr>
    </w:p>
    <w:p w:rsidR="008655F7" w:rsidRDefault="008655F7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1FDD398" wp14:editId="09407BCF">
            <wp:extent cx="5971540" cy="35325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7377"/>
                    <a:stretch/>
                  </pic:blipFill>
                  <pic:spPr bwMode="auto">
                    <a:xfrm>
                      <a:off x="0" y="0"/>
                      <a:ext cx="5971540" cy="353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3213" w:rsidRDefault="008655F7" w:rsidP="00AD73B3">
      <w:pPr>
        <w:ind w:left="0" w:firstLine="0"/>
        <w:jc w:val="center"/>
        <w:rPr>
          <w:lang w:val="en-US"/>
        </w:rPr>
      </w:pPr>
      <w:r>
        <w:t xml:space="preserve">Рис. 2 – Настройка соединения с БД с использованием </w:t>
      </w:r>
      <w:r>
        <w:rPr>
          <w:lang w:val="en-US"/>
        </w:rPr>
        <w:t>ADOConnection</w:t>
      </w:r>
    </w:p>
    <w:p w:rsidR="00A55947" w:rsidRPr="008655F7" w:rsidRDefault="00A55947" w:rsidP="00AD73B3">
      <w:pPr>
        <w:ind w:left="0" w:firstLine="0"/>
        <w:jc w:val="center"/>
      </w:pPr>
    </w:p>
    <w:p w:rsidR="008655F7" w:rsidRDefault="00E43213" w:rsidP="00A55947">
      <w:pPr>
        <w:ind w:left="0" w:firstLine="0"/>
        <w:jc w:val="left"/>
      </w:pPr>
      <w:r>
        <w:rPr>
          <w:noProof/>
        </w:rPr>
        <w:drawing>
          <wp:inline distT="0" distB="0" distL="0" distR="0" wp14:anchorId="02BDE6D4" wp14:editId="4A4CF8A1">
            <wp:extent cx="5943600" cy="377444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468"/>
                    <a:stretch/>
                  </pic:blipFill>
                  <pic:spPr bwMode="auto">
                    <a:xfrm>
                      <a:off x="0" y="0"/>
                      <a:ext cx="5943600" cy="3774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55947" w:rsidRPr="00A55947" w:rsidRDefault="00A55947" w:rsidP="00A55947">
      <w:pPr>
        <w:ind w:left="0" w:firstLine="0"/>
        <w:jc w:val="center"/>
      </w:pPr>
      <w:r>
        <w:t>Рис. 3 – Выбор поставщика данных, проверка соединения</w:t>
      </w:r>
    </w:p>
    <w:p w:rsidR="00A55947" w:rsidRDefault="00A55947" w:rsidP="00A55947">
      <w:pPr>
        <w:ind w:left="0" w:firstLine="0"/>
        <w:jc w:val="left"/>
      </w:pPr>
    </w:p>
    <w:p w:rsidR="008655F7" w:rsidRDefault="008655F7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4AF87442" wp14:editId="3890DD3F">
            <wp:extent cx="5971540" cy="28530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t="22307"/>
                    <a:stretch/>
                  </pic:blipFill>
                  <pic:spPr bwMode="auto">
                    <a:xfrm>
                      <a:off x="0" y="0"/>
                      <a:ext cx="5971540" cy="285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655F7" w:rsidRPr="00273AE8" w:rsidRDefault="008655F7" w:rsidP="00AD73B3">
      <w:pPr>
        <w:ind w:left="0" w:firstLine="0"/>
        <w:jc w:val="center"/>
      </w:pPr>
      <w:r>
        <w:t xml:space="preserve">Рис. </w:t>
      </w:r>
      <w:r w:rsidR="00273AE8">
        <w:t>4</w:t>
      </w:r>
      <w:r>
        <w:t xml:space="preserve"> – Строка соединения с БД</w:t>
      </w:r>
      <w:r w:rsidR="0041018F" w:rsidRPr="00214320">
        <w:t xml:space="preserve"> </w:t>
      </w:r>
      <w:r w:rsidR="0041018F">
        <w:rPr>
          <w:lang w:val="en-US"/>
        </w:rPr>
        <w:t>ConnectionString</w:t>
      </w:r>
    </w:p>
    <w:p w:rsidR="00E43213" w:rsidRPr="00273AE8" w:rsidRDefault="00E43213" w:rsidP="00AD73B3">
      <w:pPr>
        <w:ind w:left="0" w:firstLine="0"/>
        <w:jc w:val="center"/>
      </w:pPr>
    </w:p>
    <w:p w:rsidR="00273AE8" w:rsidRDefault="00273AE8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232B2F75" wp14:editId="6F3AC2F7">
            <wp:extent cx="5971540" cy="3960495"/>
            <wp:effectExtent l="0" t="0" r="0" b="190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6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E8" w:rsidRDefault="00273AE8" w:rsidP="00AD73B3">
      <w:pPr>
        <w:ind w:left="0" w:firstLine="0"/>
        <w:jc w:val="center"/>
      </w:pPr>
      <w:r>
        <w:t>Рис. 5 – Настройка подключения и обработка события успешного подключения к БД</w:t>
      </w:r>
    </w:p>
    <w:p w:rsidR="002E651A" w:rsidRDefault="002E651A" w:rsidP="00AD73B3">
      <w:pPr>
        <w:ind w:left="0" w:firstLine="0"/>
        <w:jc w:val="center"/>
      </w:pPr>
    </w:p>
    <w:p w:rsidR="002E651A" w:rsidRDefault="002E651A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12B80B01" wp14:editId="0D001B48">
            <wp:extent cx="5971540" cy="37947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51A" w:rsidRDefault="002E651A" w:rsidP="00AD73B3">
      <w:pPr>
        <w:ind w:left="0" w:firstLine="0"/>
        <w:jc w:val="center"/>
      </w:pPr>
      <w:r>
        <w:t xml:space="preserve">Рис. 6 – Добавление компонента </w:t>
      </w:r>
      <w:r>
        <w:rPr>
          <w:lang w:val="en-US"/>
        </w:rPr>
        <w:t>ADOTable</w:t>
      </w:r>
      <w:r w:rsidRPr="00A06F3B">
        <w:t xml:space="preserve"> </w:t>
      </w:r>
      <w:r>
        <w:t>и его настройка</w:t>
      </w:r>
    </w:p>
    <w:p w:rsidR="00A06F3B" w:rsidRDefault="00A06F3B" w:rsidP="00AD73B3">
      <w:pPr>
        <w:ind w:left="0" w:firstLine="0"/>
        <w:jc w:val="center"/>
      </w:pPr>
    </w:p>
    <w:p w:rsidR="00A06F3B" w:rsidRDefault="00A06F3B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3AE1EA33" wp14:editId="7BB1AA3A">
            <wp:extent cx="5971540" cy="3554095"/>
            <wp:effectExtent l="0" t="0" r="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5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F3B" w:rsidRDefault="00A06F3B" w:rsidP="00AD73B3">
      <w:pPr>
        <w:ind w:left="0" w:firstLine="0"/>
        <w:jc w:val="center"/>
      </w:pPr>
      <w:r>
        <w:t>Рис. 7 – Программное подключение к БД</w:t>
      </w:r>
    </w:p>
    <w:p w:rsidR="00983319" w:rsidRDefault="00983319" w:rsidP="00AD73B3">
      <w:pPr>
        <w:ind w:left="0" w:firstLine="0"/>
        <w:jc w:val="center"/>
      </w:pPr>
    </w:p>
    <w:p w:rsidR="00983319" w:rsidRDefault="00983319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7E0FD624" wp14:editId="35D28C0D">
            <wp:extent cx="5971540" cy="3994150"/>
            <wp:effectExtent l="0" t="0" r="0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99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319" w:rsidRDefault="00983319" w:rsidP="00AD73B3">
      <w:pPr>
        <w:ind w:left="0" w:firstLine="0"/>
        <w:jc w:val="center"/>
      </w:pPr>
      <w:r>
        <w:t>Рис. 8 – Визуальное представление таблицы</w:t>
      </w:r>
    </w:p>
    <w:p w:rsidR="00B313CD" w:rsidRDefault="00B313CD" w:rsidP="00AD73B3">
      <w:pPr>
        <w:ind w:left="0" w:firstLine="0"/>
        <w:jc w:val="center"/>
      </w:pPr>
    </w:p>
    <w:p w:rsidR="00B313CD" w:rsidRDefault="00B313CD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2008196A" wp14:editId="3EEACAE3">
            <wp:extent cx="4276725" cy="3518184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80986" cy="352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3CD" w:rsidRDefault="00B313CD" w:rsidP="00AD73B3">
      <w:pPr>
        <w:ind w:left="0" w:firstLine="0"/>
        <w:jc w:val="center"/>
      </w:pPr>
      <w:r>
        <w:t>Рис. 9 – Настройка добавленных компонентов</w:t>
      </w:r>
    </w:p>
    <w:p w:rsidR="00B313CD" w:rsidRDefault="00B313CD" w:rsidP="00AD73B3">
      <w:pPr>
        <w:ind w:left="0" w:firstLine="0"/>
        <w:jc w:val="center"/>
      </w:pPr>
    </w:p>
    <w:p w:rsidR="00B313CD" w:rsidRDefault="005A02B5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03B9B5F1" wp14:editId="6C64AD46">
            <wp:extent cx="5971540" cy="3559175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2B5" w:rsidRDefault="005A02B5" w:rsidP="00AD73B3">
      <w:pPr>
        <w:ind w:left="0" w:firstLine="0"/>
        <w:jc w:val="center"/>
      </w:pPr>
      <w:r>
        <w:t>Рис. 10 – Результат отображения</w:t>
      </w:r>
    </w:p>
    <w:p w:rsidR="00C629D5" w:rsidRDefault="00C629D5" w:rsidP="00AD73B3">
      <w:pPr>
        <w:ind w:left="0" w:firstLine="0"/>
        <w:jc w:val="center"/>
      </w:pPr>
    </w:p>
    <w:p w:rsidR="00C629D5" w:rsidRDefault="00C629D5" w:rsidP="00AD73B3">
      <w:pPr>
        <w:ind w:left="0" w:firstLine="0"/>
        <w:jc w:val="center"/>
      </w:pPr>
      <w:r w:rsidRPr="00C629D5">
        <w:drawing>
          <wp:inline distT="0" distB="0" distL="0" distR="0" wp14:anchorId="4426051F" wp14:editId="24705C41">
            <wp:extent cx="5971540" cy="2888615"/>
            <wp:effectExtent l="0" t="0" r="0" b="6985"/>
            <wp:docPr id="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85" t="12871" r="44948" b="51296"/>
                    <a:stretch/>
                  </pic:blipFill>
                  <pic:spPr bwMode="auto">
                    <a:xfrm>
                      <a:off x="0" y="0"/>
                      <a:ext cx="5971540" cy="288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C629D5" w:rsidRDefault="00C629D5" w:rsidP="00AD73B3">
      <w:pPr>
        <w:ind w:left="0" w:firstLine="0"/>
        <w:jc w:val="center"/>
      </w:pPr>
      <w:r>
        <w:t>Рис. 11 – Настройка заголовка</w:t>
      </w:r>
    </w:p>
    <w:p w:rsidR="00C629D5" w:rsidRDefault="00C629D5" w:rsidP="00AD73B3">
      <w:pPr>
        <w:ind w:left="0" w:firstLine="0"/>
        <w:jc w:val="center"/>
      </w:pPr>
    </w:p>
    <w:p w:rsidR="00C629D5" w:rsidRDefault="00C629D5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26D42771" wp14:editId="3CF1C553">
            <wp:extent cx="5971540" cy="35814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9D5" w:rsidRDefault="00C629D5" w:rsidP="00AD73B3">
      <w:pPr>
        <w:ind w:left="0" w:firstLine="0"/>
        <w:jc w:val="center"/>
      </w:pPr>
      <w:r>
        <w:t>Рис. 12 – Параметры столбцов</w:t>
      </w:r>
    </w:p>
    <w:p w:rsidR="00C33786" w:rsidRDefault="00C33786" w:rsidP="00AD73B3">
      <w:pPr>
        <w:ind w:left="0" w:firstLine="0"/>
        <w:jc w:val="center"/>
      </w:pPr>
    </w:p>
    <w:p w:rsidR="00C33786" w:rsidRDefault="00C33786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6DDF1D88" wp14:editId="0ABECEE5">
            <wp:extent cx="5971540" cy="333692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786" w:rsidRDefault="00C33786" w:rsidP="00AD73B3">
      <w:pPr>
        <w:ind w:left="0" w:firstLine="0"/>
        <w:jc w:val="center"/>
      </w:pPr>
      <w:r>
        <w:t>Рис. 13 – Стандартный навигатор</w:t>
      </w:r>
    </w:p>
    <w:p w:rsidR="00475FD0" w:rsidRDefault="00475FD0" w:rsidP="00AD73B3">
      <w:pPr>
        <w:ind w:left="0" w:firstLine="0"/>
        <w:jc w:val="center"/>
      </w:pPr>
    </w:p>
    <w:p w:rsidR="00475FD0" w:rsidRDefault="00475FD0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653EFAE6" wp14:editId="23480D5F">
            <wp:extent cx="5971540" cy="417322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41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5FD0" w:rsidRDefault="00475FD0" w:rsidP="00AD73B3">
      <w:pPr>
        <w:ind w:left="0" w:firstLine="0"/>
        <w:jc w:val="center"/>
      </w:pPr>
      <w:r>
        <w:t>Рис. 14 – Связанные таблицы</w:t>
      </w:r>
    </w:p>
    <w:p w:rsidR="00917A4D" w:rsidRDefault="00917A4D" w:rsidP="00AD73B3">
      <w:pPr>
        <w:ind w:left="0" w:firstLine="0"/>
        <w:jc w:val="center"/>
      </w:pPr>
    </w:p>
    <w:p w:rsidR="00917A4D" w:rsidRDefault="00917A4D" w:rsidP="00AD73B3">
      <w:pPr>
        <w:ind w:left="0" w:firstLine="0"/>
        <w:jc w:val="center"/>
      </w:pPr>
      <w:r w:rsidRPr="00917A4D">
        <w:drawing>
          <wp:inline distT="0" distB="0" distL="0" distR="0" wp14:anchorId="7DCE7B77" wp14:editId="05890BE6">
            <wp:extent cx="4848225" cy="3232150"/>
            <wp:effectExtent l="0" t="0" r="9525" b="635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917A4D" w:rsidRDefault="00917A4D" w:rsidP="00AD73B3">
      <w:pPr>
        <w:ind w:left="0" w:firstLine="0"/>
        <w:jc w:val="center"/>
      </w:pPr>
      <w:r>
        <w:t>Рис. 15 – Результат связывания</w:t>
      </w:r>
    </w:p>
    <w:p w:rsidR="00917A4D" w:rsidRDefault="00917A4D" w:rsidP="00AD73B3">
      <w:pPr>
        <w:ind w:left="0" w:firstLine="0"/>
        <w:jc w:val="center"/>
      </w:pPr>
    </w:p>
    <w:p w:rsidR="00917A4D" w:rsidRDefault="00917A4D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10E576D6" wp14:editId="0FADAD65">
            <wp:extent cx="5124450" cy="375506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36633" cy="376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A4D" w:rsidRDefault="00917A4D" w:rsidP="00AD73B3">
      <w:pPr>
        <w:ind w:left="0" w:firstLine="0"/>
        <w:jc w:val="center"/>
      </w:pPr>
      <w:r>
        <w:t>Рис. 16 – Пользовательская отрисовка полей</w:t>
      </w:r>
    </w:p>
    <w:p w:rsidR="002E09BF" w:rsidRDefault="002E09BF" w:rsidP="00AD73B3">
      <w:pPr>
        <w:ind w:left="0" w:firstLine="0"/>
        <w:jc w:val="center"/>
      </w:pPr>
    </w:p>
    <w:p w:rsidR="002E09BF" w:rsidRDefault="002E09BF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4266F1CA" wp14:editId="57C121D6">
            <wp:extent cx="4946509" cy="3622040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57953" cy="363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9BF" w:rsidRDefault="002E09BF" w:rsidP="00AD73B3">
      <w:pPr>
        <w:ind w:left="0" w:firstLine="0"/>
        <w:jc w:val="center"/>
      </w:pPr>
      <w:r>
        <w:t>Рис. 17 – Результат отрисовки с чередованием цвета фона записи</w:t>
      </w:r>
    </w:p>
    <w:p w:rsidR="002E09BF" w:rsidRDefault="002E09BF" w:rsidP="00AD73B3">
      <w:pPr>
        <w:ind w:left="0" w:firstLine="0"/>
        <w:jc w:val="center"/>
      </w:pPr>
    </w:p>
    <w:p w:rsidR="002E09BF" w:rsidRDefault="00FF79CC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703CEA36" wp14:editId="2E12AB36">
            <wp:extent cx="4552950" cy="29431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572865" cy="295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CC" w:rsidRDefault="00FF79CC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38728612" wp14:editId="0CD127A1">
            <wp:extent cx="4819650" cy="2159207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833971" cy="216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CC" w:rsidRDefault="00FF79CC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2EF2FB59" wp14:editId="59B874F8">
            <wp:extent cx="4781550" cy="227027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7047" cy="22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9CC" w:rsidRDefault="00FF79CC" w:rsidP="00AD73B3">
      <w:pPr>
        <w:ind w:left="0" w:firstLine="0"/>
        <w:jc w:val="center"/>
      </w:pPr>
      <w:r>
        <w:t>Рис. 18 – Запросы</w:t>
      </w:r>
    </w:p>
    <w:p w:rsidR="00FF79CC" w:rsidRDefault="00FF79CC" w:rsidP="00AD73B3">
      <w:pPr>
        <w:ind w:left="0" w:firstLine="0"/>
        <w:jc w:val="center"/>
      </w:pPr>
    </w:p>
    <w:p w:rsidR="00FF79CC" w:rsidRDefault="0095154C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3E00C0B7" wp14:editId="2398C9D7">
            <wp:extent cx="5971540" cy="32823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54C" w:rsidRDefault="0095154C" w:rsidP="00AD73B3">
      <w:pPr>
        <w:ind w:left="0" w:firstLine="0"/>
        <w:jc w:val="center"/>
      </w:pPr>
      <w:r>
        <w:t>Рис. 19 – Реализация фильтров</w:t>
      </w:r>
    </w:p>
    <w:p w:rsidR="0095154C" w:rsidRDefault="0095154C" w:rsidP="00AD73B3">
      <w:pPr>
        <w:ind w:left="0" w:firstLine="0"/>
        <w:jc w:val="center"/>
      </w:pPr>
    </w:p>
    <w:p w:rsidR="0095154C" w:rsidRDefault="00547AF1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29843374" wp14:editId="60052056">
            <wp:extent cx="5971540" cy="360489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F1" w:rsidRDefault="00547AF1" w:rsidP="00AD73B3">
      <w:pPr>
        <w:ind w:left="0" w:firstLine="0"/>
        <w:jc w:val="center"/>
      </w:pPr>
      <w:r>
        <w:t>Рис. 20 – Создание форм</w:t>
      </w:r>
    </w:p>
    <w:p w:rsidR="00547AF1" w:rsidRDefault="00547AF1" w:rsidP="00AD73B3">
      <w:pPr>
        <w:ind w:left="0" w:firstLine="0"/>
        <w:jc w:val="center"/>
      </w:pPr>
    </w:p>
    <w:p w:rsidR="00547AF1" w:rsidRDefault="00547AF1" w:rsidP="00AD73B3">
      <w:pPr>
        <w:ind w:left="0" w:firstLine="0"/>
        <w:jc w:val="center"/>
      </w:pPr>
      <w:r>
        <w:rPr>
          <w:noProof/>
        </w:rPr>
        <w:lastRenderedPageBreak/>
        <w:drawing>
          <wp:inline distT="0" distB="0" distL="0" distR="0" wp14:anchorId="5BFBBDF8" wp14:editId="7C7DBDAB">
            <wp:extent cx="5971540" cy="3847465"/>
            <wp:effectExtent l="0" t="0" r="0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88C" w:rsidRDefault="0018188C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02646481" wp14:editId="707E1258">
            <wp:extent cx="5971540" cy="1017905"/>
            <wp:effectExtent l="0" t="0" r="0" b="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AF1" w:rsidRDefault="00547AF1" w:rsidP="00AD73B3">
      <w:pPr>
        <w:ind w:left="0" w:firstLine="0"/>
        <w:jc w:val="center"/>
      </w:pPr>
      <w:r>
        <w:t>Рис. 21 Добавим элементы на форму</w:t>
      </w:r>
      <w:r w:rsidR="0018188C">
        <w:t xml:space="preserve"> и пропишем событие открытия </w:t>
      </w:r>
      <w:r w:rsidR="005E1AA9">
        <w:br/>
      </w:r>
      <w:r w:rsidR="0018188C">
        <w:t xml:space="preserve">формы по лвойному клику на таблице </w:t>
      </w:r>
      <w:r w:rsidR="0018188C">
        <w:rPr>
          <w:lang w:val="en-US"/>
        </w:rPr>
        <w:t>DBGrid</w:t>
      </w:r>
      <w:r w:rsidR="0018188C" w:rsidRPr="005E1AA9">
        <w:t>1</w:t>
      </w:r>
    </w:p>
    <w:p w:rsidR="005E1AA9" w:rsidRDefault="005E1AA9" w:rsidP="00AD73B3">
      <w:pPr>
        <w:ind w:left="0" w:firstLine="0"/>
        <w:jc w:val="center"/>
      </w:pPr>
    </w:p>
    <w:p w:rsidR="005E1AA9" w:rsidRDefault="005E1AA9" w:rsidP="00AD73B3">
      <w:pPr>
        <w:ind w:left="0" w:firstLine="0"/>
        <w:jc w:val="center"/>
      </w:pPr>
      <w:r>
        <w:rPr>
          <w:noProof/>
        </w:rPr>
        <w:drawing>
          <wp:inline distT="0" distB="0" distL="0" distR="0" wp14:anchorId="5E679E8D" wp14:editId="752F5F23">
            <wp:extent cx="3571240" cy="2405764"/>
            <wp:effectExtent l="0" t="0" r="0" b="0"/>
            <wp:docPr id="1025" name="Рисунок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75843" cy="240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AA9" w:rsidRPr="005E1AA9" w:rsidRDefault="005E1AA9" w:rsidP="00AD73B3">
      <w:pPr>
        <w:ind w:left="0" w:firstLine="0"/>
        <w:jc w:val="center"/>
      </w:pPr>
      <w:r>
        <w:t>Рис. 22 – Результат работы с формой</w:t>
      </w:r>
    </w:p>
    <w:p w:rsidR="00A07FE1" w:rsidRDefault="00A07FE1" w:rsidP="00E43213">
      <w:pPr>
        <w:ind w:left="0" w:firstLine="0"/>
      </w:pPr>
    </w:p>
    <w:p w:rsidR="00A07FE1" w:rsidRDefault="00A07FE1"/>
    <w:p w:rsidR="00E708DA" w:rsidRDefault="00E708DA">
      <w:pPr>
        <w:rPr>
          <w:b/>
        </w:rPr>
      </w:pPr>
      <w:r>
        <w:rPr>
          <w:b/>
        </w:rPr>
        <w:t>Задания:</w:t>
      </w:r>
    </w:p>
    <w:p w:rsidR="00E708DA" w:rsidRDefault="00E708DA">
      <w:pPr>
        <w:rPr>
          <w:b/>
        </w:rPr>
      </w:pPr>
    </w:p>
    <w:p w:rsidR="00143925" w:rsidRDefault="00E708DA" w:rsidP="00143925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  <w:r>
        <w:rPr>
          <w:snapToGrid/>
          <w:lang w:val="ru-RU"/>
        </w:rPr>
        <w:t>Задача состоит в</w:t>
      </w:r>
      <w:r w:rsidR="00143925">
        <w:rPr>
          <w:snapToGrid/>
          <w:lang w:val="ru-RU"/>
        </w:rPr>
        <w:t xml:space="preserve"> разработке и программировании программного обеспечения для взаимодействия с сервером баз данных на котором размещается БД студента.</w:t>
      </w:r>
      <w:r w:rsidR="00AD73B3">
        <w:rPr>
          <w:snapToGrid/>
          <w:lang w:val="ru-RU"/>
        </w:rPr>
        <w:t xml:space="preserve"> По согласованию с преподавателем студент может выбрать средство разработки, или реализовать </w:t>
      </w:r>
      <w:r w:rsidR="00AD73B3">
        <w:rPr>
          <w:snapToGrid/>
        </w:rPr>
        <w:t>web</w:t>
      </w:r>
      <w:r w:rsidR="00AD73B3" w:rsidRPr="00AD73B3">
        <w:rPr>
          <w:snapToGrid/>
          <w:lang w:val="ru-RU"/>
        </w:rPr>
        <w:t>-</w:t>
      </w:r>
      <w:r w:rsidR="00AD73B3">
        <w:rPr>
          <w:snapToGrid/>
          <w:lang w:val="ru-RU"/>
        </w:rPr>
        <w:t>интерфейс доступа, выбрать технологический стек.</w:t>
      </w:r>
    </w:p>
    <w:p w:rsidR="00000000" w:rsidRPr="00BE39CC" w:rsidRDefault="00DA17DC" w:rsidP="00DA17DC">
      <w:pPr>
        <w:pStyle w:val="a3"/>
        <w:numPr>
          <w:ilvl w:val="0"/>
          <w:numId w:val="16"/>
        </w:numPr>
        <w:rPr>
          <w:lang w:val="ru-RU"/>
        </w:rPr>
      </w:pPr>
      <w:r w:rsidRPr="00BE39CC">
        <w:rPr>
          <w:lang w:val="ru-RU"/>
        </w:rPr>
        <w:t>Создать приложение, настроить соединение с БД</w:t>
      </w:r>
    </w:p>
    <w:p w:rsidR="00000000" w:rsidRPr="00BE39CC" w:rsidRDefault="00DA17DC" w:rsidP="00DA17DC">
      <w:pPr>
        <w:pStyle w:val="a3"/>
        <w:numPr>
          <w:ilvl w:val="0"/>
          <w:numId w:val="16"/>
        </w:numPr>
        <w:rPr>
          <w:lang w:val="ru-RU"/>
        </w:rPr>
      </w:pPr>
      <w:r w:rsidRPr="00BE39CC">
        <w:rPr>
          <w:lang w:val="ru-RU"/>
        </w:rPr>
        <w:t>Реализовать управление данными всех таблиц справочников и основных таблиц</w:t>
      </w:r>
    </w:p>
    <w:p w:rsidR="00000000" w:rsidRPr="00BE39CC" w:rsidRDefault="00DA17DC" w:rsidP="00DA17DC">
      <w:pPr>
        <w:pStyle w:val="a3"/>
        <w:numPr>
          <w:ilvl w:val="0"/>
          <w:numId w:val="16"/>
        </w:numPr>
        <w:rPr>
          <w:lang w:val="ru-RU"/>
        </w:rPr>
      </w:pPr>
      <w:r w:rsidRPr="00BE39CC">
        <w:rPr>
          <w:lang w:val="ru-RU"/>
        </w:rPr>
        <w:t>Реализовать таблицу с результатом сложного запроса, выданного преподавателем</w:t>
      </w:r>
    </w:p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t>Порядок выполнения работы:</w:t>
      </w:r>
    </w:p>
    <w:p w:rsidR="00E708DA" w:rsidRDefault="00E708DA">
      <w:pPr>
        <w:pStyle w:val="a3"/>
        <w:tabs>
          <w:tab w:val="clear" w:pos="0"/>
          <w:tab w:val="clear" w:pos="959"/>
          <w:tab w:val="clear" w:pos="1918"/>
          <w:tab w:val="clear" w:pos="2877"/>
          <w:tab w:val="clear" w:pos="3836"/>
          <w:tab w:val="clear" w:pos="4795"/>
          <w:tab w:val="clear" w:pos="5754"/>
          <w:tab w:val="clear" w:pos="6713"/>
          <w:tab w:val="clear" w:pos="7672"/>
          <w:tab w:val="clear" w:pos="8631"/>
          <w:tab w:val="clear" w:pos="9590"/>
        </w:tabs>
        <w:rPr>
          <w:snapToGrid/>
          <w:lang w:val="ru-RU"/>
        </w:rPr>
      </w:pPr>
    </w:p>
    <w:p w:rsidR="00E708DA" w:rsidRDefault="00E708DA" w:rsidP="00DA17DC">
      <w:pPr>
        <w:numPr>
          <w:ilvl w:val="0"/>
          <w:numId w:val="3"/>
        </w:numPr>
        <w:ind w:left="1780"/>
      </w:pPr>
      <w:r>
        <w:t xml:space="preserve">Запустить </w:t>
      </w:r>
      <w:r w:rsidR="00BE39CC">
        <w:rPr>
          <w:lang w:val="en-US"/>
        </w:rPr>
        <w:t>Borland</w:t>
      </w:r>
      <w:r w:rsidR="00BE39CC" w:rsidRPr="00BE39CC">
        <w:t xml:space="preserve"> </w:t>
      </w:r>
      <w:r>
        <w:t>C++</w:t>
      </w:r>
      <w:r w:rsidR="00BE39CC" w:rsidRPr="00BE39CC">
        <w:t xml:space="preserve"> </w:t>
      </w:r>
      <w:r w:rsidR="00BE39CC">
        <w:rPr>
          <w:lang w:val="en-US"/>
        </w:rPr>
        <w:t>Builder</w:t>
      </w:r>
      <w:r>
        <w:t>, создать приложение.</w:t>
      </w:r>
    </w:p>
    <w:p w:rsidR="00E708DA" w:rsidRDefault="00E708DA" w:rsidP="00DA17DC">
      <w:pPr>
        <w:numPr>
          <w:ilvl w:val="0"/>
          <w:numId w:val="3"/>
        </w:numPr>
        <w:ind w:left="1780"/>
      </w:pPr>
      <w:r>
        <w:t xml:space="preserve">Настроить </w:t>
      </w:r>
      <w:r w:rsidR="00BE39CC">
        <w:t>соединение с БД и проверить соединение</w:t>
      </w:r>
      <w:r>
        <w:t>.</w:t>
      </w:r>
    </w:p>
    <w:p w:rsidR="00E708DA" w:rsidRDefault="00BE39CC" w:rsidP="00DA17DC">
      <w:pPr>
        <w:numPr>
          <w:ilvl w:val="0"/>
          <w:numId w:val="3"/>
        </w:numPr>
        <w:ind w:left="1780"/>
      </w:pPr>
      <w:r>
        <w:t>Построить интерфейс связанных таблиц</w:t>
      </w:r>
      <w:r w:rsidR="00E708DA">
        <w:t>.</w:t>
      </w:r>
    </w:p>
    <w:p w:rsidR="00E708DA" w:rsidRDefault="00BE39CC" w:rsidP="00DA17DC">
      <w:pPr>
        <w:numPr>
          <w:ilvl w:val="0"/>
          <w:numId w:val="3"/>
        </w:numPr>
        <w:ind w:left="1780"/>
      </w:pPr>
      <w:r>
        <w:t>Построить форму</w:t>
      </w:r>
      <w:r w:rsidR="00E708DA">
        <w:t>.</w:t>
      </w:r>
    </w:p>
    <w:p w:rsidR="00E708DA" w:rsidRDefault="00BE39CC" w:rsidP="00DA17DC">
      <w:pPr>
        <w:numPr>
          <w:ilvl w:val="0"/>
          <w:numId w:val="3"/>
        </w:numPr>
        <w:ind w:left="1780"/>
      </w:pPr>
      <w:r>
        <w:t>Протестировать основные функции приложения</w:t>
      </w:r>
      <w:r w:rsidR="00E708DA">
        <w:t>.</w:t>
      </w:r>
    </w:p>
    <w:p w:rsidR="00E708DA" w:rsidRDefault="00E708DA"/>
    <w:p w:rsidR="00E708DA" w:rsidRDefault="00E708DA">
      <w:pPr>
        <w:pStyle w:val="5"/>
        <w:rPr>
          <w:lang w:val="ru-RU"/>
        </w:rPr>
      </w:pPr>
      <w:r>
        <w:rPr>
          <w:lang w:val="ru-RU"/>
        </w:rPr>
        <w:t>Контрольные вопросы.</w:t>
      </w:r>
    </w:p>
    <w:p w:rsidR="00E708DA" w:rsidRDefault="00E708DA"/>
    <w:p w:rsidR="00E708DA" w:rsidRDefault="00BB4575" w:rsidP="00DA17DC">
      <w:pPr>
        <w:numPr>
          <w:ilvl w:val="0"/>
          <w:numId w:val="6"/>
        </w:numPr>
        <w:tabs>
          <w:tab w:val="clear" w:pos="360"/>
          <w:tab w:val="num" w:pos="2160"/>
        </w:tabs>
        <w:ind w:left="2160"/>
      </w:pPr>
      <w:r>
        <w:t xml:space="preserve">Что такое </w:t>
      </w:r>
      <w:r>
        <w:rPr>
          <w:lang w:val="en-US"/>
        </w:rPr>
        <w:t>ADO</w:t>
      </w:r>
      <w:r w:rsidRPr="00BB4575">
        <w:t xml:space="preserve">, </w:t>
      </w:r>
      <w:r>
        <w:rPr>
          <w:lang w:val="en-US"/>
        </w:rPr>
        <w:t>ODBC</w:t>
      </w:r>
      <w:r w:rsidRPr="00BB4575">
        <w:t xml:space="preserve">, </w:t>
      </w:r>
      <w:r>
        <w:rPr>
          <w:lang w:val="en-US"/>
        </w:rPr>
        <w:t>OLEDB</w:t>
      </w:r>
      <w:r w:rsidRPr="00BB4575">
        <w:t xml:space="preserve">, </w:t>
      </w:r>
      <w:r>
        <w:rPr>
          <w:lang w:val="en-US"/>
        </w:rPr>
        <w:t>JDBC</w:t>
      </w:r>
      <w:r w:rsidRPr="00BB4575">
        <w:t xml:space="preserve">, </w:t>
      </w:r>
      <w:r>
        <w:rPr>
          <w:lang w:val="en-US"/>
        </w:rPr>
        <w:t>BDE</w:t>
      </w:r>
      <w:r w:rsidR="00E708DA">
        <w:t>?</w:t>
      </w:r>
    </w:p>
    <w:p w:rsidR="00E708DA" w:rsidRDefault="00BB4575" w:rsidP="00DA17DC">
      <w:pPr>
        <w:numPr>
          <w:ilvl w:val="0"/>
          <w:numId w:val="6"/>
        </w:numPr>
        <w:tabs>
          <w:tab w:val="clear" w:pos="360"/>
          <w:tab w:val="num" w:pos="2160"/>
        </w:tabs>
        <w:ind w:left="2160"/>
      </w:pPr>
      <w:r>
        <w:t xml:space="preserve">Структура </w:t>
      </w:r>
      <w:r>
        <w:rPr>
          <w:lang w:val="en-US"/>
        </w:rPr>
        <w:t>ConnectionString</w:t>
      </w:r>
      <w:r w:rsidR="00E708DA">
        <w:t>.</w:t>
      </w:r>
    </w:p>
    <w:p w:rsidR="00E708DA" w:rsidRDefault="00BB4575" w:rsidP="00DA17DC">
      <w:pPr>
        <w:numPr>
          <w:ilvl w:val="0"/>
          <w:numId w:val="6"/>
        </w:numPr>
        <w:tabs>
          <w:tab w:val="clear" w:pos="360"/>
          <w:tab w:val="num" w:pos="2160"/>
        </w:tabs>
        <w:ind w:left="2160"/>
      </w:pPr>
      <w:r>
        <w:t>Классы применяются для работы с БД на языке С++</w:t>
      </w:r>
      <w:r w:rsidR="00E708DA">
        <w:t>?</w:t>
      </w:r>
    </w:p>
    <w:p w:rsidR="00E708DA" w:rsidRDefault="00BB4575" w:rsidP="00DA17DC">
      <w:pPr>
        <w:numPr>
          <w:ilvl w:val="0"/>
          <w:numId w:val="6"/>
        </w:numPr>
        <w:tabs>
          <w:tab w:val="clear" w:pos="360"/>
          <w:tab w:val="num" w:pos="2160"/>
        </w:tabs>
        <w:ind w:left="2160"/>
      </w:pPr>
      <w:r>
        <w:t>Какие компоненты необходимо использовать для работы с объектами БД</w:t>
      </w:r>
      <w:r w:rsidR="00E708DA">
        <w:t>?</w:t>
      </w:r>
    </w:p>
    <w:p w:rsidR="00BB4575" w:rsidRDefault="00BB4575" w:rsidP="00DA17DC">
      <w:pPr>
        <w:numPr>
          <w:ilvl w:val="0"/>
          <w:numId w:val="6"/>
        </w:numPr>
        <w:tabs>
          <w:tab w:val="clear" w:pos="360"/>
          <w:tab w:val="num" w:pos="2160"/>
        </w:tabs>
        <w:ind w:left="2160"/>
      </w:pPr>
      <w:r>
        <w:t>Какие присутствуют возможности настройки компонентов?</w:t>
      </w:r>
    </w:p>
    <w:p w:rsidR="00E708DA" w:rsidRDefault="00E708DA"/>
    <w:p w:rsidR="00E708DA" w:rsidRDefault="00E708DA">
      <w:pPr>
        <w:pStyle w:val="2"/>
        <w:rPr>
          <w:rFonts w:ascii="Times New Roman" w:hAnsi="Times New Roman"/>
        </w:rPr>
      </w:pPr>
      <w:bookmarkStart w:id="7" w:name="_Toc859922"/>
      <w:r>
        <w:rPr>
          <w:rFonts w:ascii="Times New Roman" w:hAnsi="Times New Roman"/>
        </w:rPr>
        <w:lastRenderedPageBreak/>
        <w:t>Литература</w:t>
      </w:r>
      <w:bookmarkEnd w:id="7"/>
    </w:p>
    <w:p w:rsidR="00C0568C" w:rsidRPr="00C0568C" w:rsidRDefault="00C0568C" w:rsidP="00DA17DC">
      <w:pPr>
        <w:numPr>
          <w:ilvl w:val="0"/>
          <w:numId w:val="17"/>
        </w:numPr>
        <w:ind w:left="1069"/>
        <w:jc w:val="left"/>
        <w:textAlignment w:val="baseline"/>
        <w:rPr>
          <w:color w:val="000000"/>
          <w:szCs w:val="24"/>
        </w:rPr>
      </w:pPr>
      <w:r w:rsidRPr="00C0568C">
        <w:rPr>
          <w:color w:val="000000"/>
          <w:szCs w:val="24"/>
        </w:rPr>
        <w:t>Рудикова, Л.В. Базы данных: разработка приложений. – СПб.: БХВ-Петербург, 2006. – 487 с.: ил. – См. также эл. копию. – ISBN 5-94157-805-9: 16124-00.</w:t>
      </w:r>
    </w:p>
    <w:p w:rsidR="00C0568C" w:rsidRPr="00C0568C" w:rsidRDefault="00C0568C" w:rsidP="00DA17DC">
      <w:pPr>
        <w:numPr>
          <w:ilvl w:val="0"/>
          <w:numId w:val="17"/>
        </w:numPr>
        <w:ind w:left="1069"/>
        <w:jc w:val="left"/>
        <w:textAlignment w:val="baseline"/>
        <w:rPr>
          <w:color w:val="000000"/>
          <w:szCs w:val="24"/>
        </w:rPr>
      </w:pPr>
      <w:r w:rsidRPr="00C0568C">
        <w:rPr>
          <w:color w:val="000000"/>
          <w:szCs w:val="24"/>
        </w:rPr>
        <w:t>Хомоненко, А.Д. Базы данных: учебник для вузов / под ред. А.Д. Хомоненко. – СПб.: КОРОНА принт, 2004. – 736 с. – Рек. учеб.-метод. объединением по образованию в обл. автоматики, электроники, микроэлектроники и радиотехники при обуч. по технич. и экон. спец. – ISBN 5-7931-0284-1: 28416-00.</w:t>
      </w:r>
    </w:p>
    <w:p w:rsidR="00C0568C" w:rsidRPr="00C0568C" w:rsidRDefault="00C0568C" w:rsidP="00DA17DC">
      <w:pPr>
        <w:numPr>
          <w:ilvl w:val="0"/>
          <w:numId w:val="17"/>
        </w:numPr>
        <w:ind w:left="1069"/>
        <w:jc w:val="left"/>
        <w:textAlignment w:val="baseline"/>
        <w:rPr>
          <w:color w:val="000000"/>
          <w:szCs w:val="24"/>
        </w:rPr>
      </w:pPr>
      <w:r w:rsidRPr="00C0568C">
        <w:rPr>
          <w:color w:val="000000"/>
          <w:szCs w:val="24"/>
        </w:rPr>
        <w:t>Карпова, Т.С. Базы данных: Модели, разработка, реализация: Учебник. – СПб.: Питер, 2001. – 303с.: ил. – См. также эл. копию. – ISBN 5-272-00278-4 : 5268-00.</w:t>
      </w:r>
    </w:p>
    <w:p w:rsidR="00C0568C" w:rsidRPr="00592581" w:rsidRDefault="00C0568C" w:rsidP="00DA17DC">
      <w:pPr>
        <w:numPr>
          <w:ilvl w:val="0"/>
          <w:numId w:val="17"/>
        </w:numPr>
        <w:ind w:left="1069"/>
        <w:jc w:val="left"/>
        <w:textAlignment w:val="baseline"/>
        <w:rPr>
          <w:color w:val="000000"/>
          <w:szCs w:val="24"/>
          <w:lang w:val="en-US"/>
        </w:rPr>
      </w:pPr>
      <w:r w:rsidRPr="00C0568C">
        <w:rPr>
          <w:color w:val="000000"/>
          <w:szCs w:val="24"/>
          <w:lang w:val="en-US"/>
        </w:rPr>
        <w:t xml:space="preserve">Oracle SQL Library / </w:t>
      </w:r>
      <w:hyperlink r:id="rId112" w:anchor="GUID-27B30E6A-C86A-4D45-8E7F-A315445AE091" w:history="1">
        <w:r w:rsidRPr="00C0568C">
          <w:rPr>
            <w:rStyle w:val="a9"/>
            <w:lang w:val="en-US"/>
          </w:rPr>
          <w:t>https://docs.oracle.com/en/database/oracle/application-express/18.2/aemig/about-PLSQL-libraries.html#GUID-27B30E6A-C86A-4D45-8E7F-A315445AE091</w:t>
        </w:r>
      </w:hyperlink>
    </w:p>
    <w:p w:rsidR="00592581" w:rsidRPr="00C0568C" w:rsidRDefault="00592581" w:rsidP="00DA17DC">
      <w:pPr>
        <w:numPr>
          <w:ilvl w:val="0"/>
          <w:numId w:val="17"/>
        </w:numPr>
        <w:ind w:left="1069"/>
        <w:jc w:val="left"/>
        <w:textAlignment w:val="baseline"/>
        <w:rPr>
          <w:color w:val="000000"/>
          <w:szCs w:val="24"/>
          <w:lang w:val="en-US"/>
        </w:rPr>
      </w:pPr>
      <w:r>
        <w:rPr>
          <w:color w:val="000000"/>
          <w:szCs w:val="24"/>
          <w:lang w:val="en-US"/>
        </w:rPr>
        <w:t>w3school</w:t>
      </w:r>
      <w:r w:rsidRPr="00C0568C">
        <w:rPr>
          <w:color w:val="000000"/>
          <w:szCs w:val="24"/>
          <w:lang w:val="en-US"/>
        </w:rPr>
        <w:t xml:space="preserve"> SQL</w:t>
      </w:r>
      <w:r>
        <w:rPr>
          <w:color w:val="000000"/>
          <w:szCs w:val="24"/>
          <w:lang w:val="en-US"/>
        </w:rPr>
        <w:t xml:space="preserve"> Tutorial</w:t>
      </w:r>
      <w:bookmarkStart w:id="8" w:name="_GoBack"/>
      <w:bookmarkEnd w:id="8"/>
      <w:r w:rsidRPr="00C0568C">
        <w:rPr>
          <w:color w:val="000000"/>
          <w:szCs w:val="24"/>
          <w:lang w:val="en-US"/>
        </w:rPr>
        <w:t xml:space="preserve"> / </w:t>
      </w:r>
      <w:hyperlink r:id="rId113" w:history="1">
        <w:r w:rsidRPr="00592581">
          <w:rPr>
            <w:rStyle w:val="a9"/>
            <w:lang w:val="en-US"/>
          </w:rPr>
          <w:t>https://www.w3schools.com/sql/</w:t>
        </w:r>
      </w:hyperlink>
    </w:p>
    <w:p w:rsidR="00E708DA" w:rsidRPr="00C0568C" w:rsidRDefault="00E708DA" w:rsidP="00C0568C">
      <w:pPr>
        <w:ind w:left="1780" w:firstLine="0"/>
        <w:rPr>
          <w:lang w:val="en-US"/>
        </w:rPr>
      </w:pPr>
    </w:p>
    <w:sectPr w:rsidR="00E708DA" w:rsidRPr="00C0568C">
      <w:headerReference w:type="even" r:id="rId114"/>
      <w:headerReference w:type="default" r:id="rId115"/>
      <w:pgSz w:w="12240" w:h="15840"/>
      <w:pgMar w:top="1701" w:right="851" w:bottom="1418" w:left="1985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17DC" w:rsidRDefault="00DA17DC">
      <w:r>
        <w:separator/>
      </w:r>
    </w:p>
  </w:endnote>
  <w:endnote w:type="continuationSeparator" w:id="0">
    <w:p w:rsidR="00DA17DC" w:rsidRDefault="00DA17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17DC" w:rsidRDefault="00DA17DC">
      <w:r>
        <w:separator/>
      </w:r>
    </w:p>
  </w:footnote>
  <w:footnote w:type="continuationSeparator" w:id="0">
    <w:p w:rsidR="00DA17DC" w:rsidRDefault="00DA17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5F7" w:rsidRDefault="008655F7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:rsidR="008655F7" w:rsidRDefault="008655F7">
    <w:pPr>
      <w:pStyle w:val="a4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655F7" w:rsidRDefault="008655F7">
    <w:pPr>
      <w:pStyle w:val="a4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592581">
      <w:rPr>
        <w:rStyle w:val="a5"/>
        <w:noProof/>
      </w:rPr>
      <w:t>37</w:t>
    </w:r>
    <w:r>
      <w:rPr>
        <w:rStyle w:val="a5"/>
      </w:rPr>
      <w:fldChar w:fldCharType="end"/>
    </w:r>
  </w:p>
  <w:p w:rsidR="008655F7" w:rsidRDefault="008655F7">
    <w:pPr>
      <w:pStyle w:val="a4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F96A5F"/>
    <w:multiLevelType w:val="hybridMultilevel"/>
    <w:tmpl w:val="34C4AF46"/>
    <w:lvl w:ilvl="0" w:tplc="8850D1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109E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052019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0CEFA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066AD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514CB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7888E9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762A7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DEA5D3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8C94121"/>
    <w:multiLevelType w:val="hybridMultilevel"/>
    <w:tmpl w:val="A504F376"/>
    <w:lvl w:ilvl="0" w:tplc="4670955E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2" w15:restartNumberingAfterBreak="0">
    <w:nsid w:val="1BBB0149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1DEA6392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28928E9"/>
    <w:multiLevelType w:val="hybridMultilevel"/>
    <w:tmpl w:val="43FA3EAA"/>
    <w:lvl w:ilvl="0" w:tplc="48B6CEC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43862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148A5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594294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5744F6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4A672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CF8CD7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792818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FE6A3D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A26157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6" w15:restartNumberingAfterBreak="0">
    <w:nsid w:val="230B04FD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281D1620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498C3F5A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5D4746CA"/>
    <w:multiLevelType w:val="hybridMultilevel"/>
    <w:tmpl w:val="0F9C40DC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abstractNum w:abstractNumId="10" w15:restartNumberingAfterBreak="0">
    <w:nsid w:val="608A4863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1" w15:restartNumberingAfterBreak="0">
    <w:nsid w:val="6831671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6D7039CA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3" w15:restartNumberingAfterBreak="0">
    <w:nsid w:val="71867AD8"/>
    <w:multiLevelType w:val="multilevel"/>
    <w:tmpl w:val="28A24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72F61AF9"/>
    <w:multiLevelType w:val="hybridMultilevel"/>
    <w:tmpl w:val="CD5E2EA6"/>
    <w:lvl w:ilvl="0" w:tplc="4014BE0E">
      <w:start w:val="1"/>
      <w:numFmt w:val="decimal"/>
      <w:lvlText w:val="%1."/>
      <w:lvlJc w:val="left"/>
      <w:pPr>
        <w:ind w:left="17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500" w:hanging="360"/>
      </w:pPr>
    </w:lvl>
    <w:lvl w:ilvl="2" w:tplc="0419001B" w:tentative="1">
      <w:start w:val="1"/>
      <w:numFmt w:val="lowerRoman"/>
      <w:lvlText w:val="%3."/>
      <w:lvlJc w:val="right"/>
      <w:pPr>
        <w:ind w:left="3220" w:hanging="180"/>
      </w:pPr>
    </w:lvl>
    <w:lvl w:ilvl="3" w:tplc="0419000F" w:tentative="1">
      <w:start w:val="1"/>
      <w:numFmt w:val="decimal"/>
      <w:lvlText w:val="%4."/>
      <w:lvlJc w:val="left"/>
      <w:pPr>
        <w:ind w:left="3940" w:hanging="360"/>
      </w:pPr>
    </w:lvl>
    <w:lvl w:ilvl="4" w:tplc="04190019" w:tentative="1">
      <w:start w:val="1"/>
      <w:numFmt w:val="lowerLetter"/>
      <w:lvlText w:val="%5."/>
      <w:lvlJc w:val="left"/>
      <w:pPr>
        <w:ind w:left="4660" w:hanging="360"/>
      </w:pPr>
    </w:lvl>
    <w:lvl w:ilvl="5" w:tplc="0419001B" w:tentative="1">
      <w:start w:val="1"/>
      <w:numFmt w:val="lowerRoman"/>
      <w:lvlText w:val="%6."/>
      <w:lvlJc w:val="right"/>
      <w:pPr>
        <w:ind w:left="5380" w:hanging="180"/>
      </w:pPr>
    </w:lvl>
    <w:lvl w:ilvl="6" w:tplc="0419000F" w:tentative="1">
      <w:start w:val="1"/>
      <w:numFmt w:val="decimal"/>
      <w:lvlText w:val="%7."/>
      <w:lvlJc w:val="left"/>
      <w:pPr>
        <w:ind w:left="6100" w:hanging="360"/>
      </w:pPr>
    </w:lvl>
    <w:lvl w:ilvl="7" w:tplc="04190019" w:tentative="1">
      <w:start w:val="1"/>
      <w:numFmt w:val="lowerLetter"/>
      <w:lvlText w:val="%8."/>
      <w:lvlJc w:val="left"/>
      <w:pPr>
        <w:ind w:left="6820" w:hanging="360"/>
      </w:pPr>
    </w:lvl>
    <w:lvl w:ilvl="8" w:tplc="0419001B" w:tentative="1">
      <w:start w:val="1"/>
      <w:numFmt w:val="lowerRoman"/>
      <w:lvlText w:val="%9."/>
      <w:lvlJc w:val="right"/>
      <w:pPr>
        <w:ind w:left="7540" w:hanging="180"/>
      </w:pPr>
    </w:lvl>
  </w:abstractNum>
  <w:abstractNum w:abstractNumId="15" w15:restartNumberingAfterBreak="0">
    <w:nsid w:val="7B54097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6" w15:restartNumberingAfterBreak="0">
    <w:nsid w:val="7B7D319B"/>
    <w:multiLevelType w:val="hybridMultilevel"/>
    <w:tmpl w:val="A4F03C18"/>
    <w:lvl w:ilvl="0" w:tplc="04190001">
      <w:start w:val="1"/>
      <w:numFmt w:val="bullet"/>
      <w:lvlText w:val=""/>
      <w:lvlJc w:val="left"/>
      <w:pPr>
        <w:ind w:left="21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5"/>
  </w:num>
  <w:num w:numId="3">
    <w:abstractNumId w:val="10"/>
  </w:num>
  <w:num w:numId="4">
    <w:abstractNumId w:val="8"/>
  </w:num>
  <w:num w:numId="5">
    <w:abstractNumId w:val="5"/>
  </w:num>
  <w:num w:numId="6">
    <w:abstractNumId w:val="3"/>
  </w:num>
  <w:num w:numId="7">
    <w:abstractNumId w:val="12"/>
  </w:num>
  <w:num w:numId="8">
    <w:abstractNumId w:val="7"/>
  </w:num>
  <w:num w:numId="9">
    <w:abstractNumId w:val="6"/>
  </w:num>
  <w:num w:numId="10">
    <w:abstractNumId w:val="2"/>
  </w:num>
  <w:num w:numId="11">
    <w:abstractNumId w:val="0"/>
  </w:num>
  <w:num w:numId="12">
    <w:abstractNumId w:val="1"/>
  </w:num>
  <w:num w:numId="13">
    <w:abstractNumId w:val="14"/>
  </w:num>
  <w:num w:numId="14">
    <w:abstractNumId w:val="16"/>
  </w:num>
  <w:num w:numId="15">
    <w:abstractNumId w:val="9"/>
  </w:num>
  <w:num w:numId="16">
    <w:abstractNumId w:val="4"/>
  </w:num>
  <w:num w:numId="17">
    <w:abstractNumId w:val="13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hideSpellingErrors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7475"/>
    <w:rsid w:val="00032333"/>
    <w:rsid w:val="000631E5"/>
    <w:rsid w:val="00143925"/>
    <w:rsid w:val="0018188C"/>
    <w:rsid w:val="00214320"/>
    <w:rsid w:val="002368CF"/>
    <w:rsid w:val="00273AE8"/>
    <w:rsid w:val="002C04B5"/>
    <w:rsid w:val="002D38C8"/>
    <w:rsid w:val="002D3C64"/>
    <w:rsid w:val="002E09BF"/>
    <w:rsid w:val="002E651A"/>
    <w:rsid w:val="00327E49"/>
    <w:rsid w:val="0041018F"/>
    <w:rsid w:val="00430859"/>
    <w:rsid w:val="00442833"/>
    <w:rsid w:val="00475FD0"/>
    <w:rsid w:val="00482FB9"/>
    <w:rsid w:val="004F63E4"/>
    <w:rsid w:val="005072F4"/>
    <w:rsid w:val="00547AF1"/>
    <w:rsid w:val="0057405C"/>
    <w:rsid w:val="00584840"/>
    <w:rsid w:val="0058525D"/>
    <w:rsid w:val="005854E8"/>
    <w:rsid w:val="00592581"/>
    <w:rsid w:val="005A02B5"/>
    <w:rsid w:val="005B09C8"/>
    <w:rsid w:val="005E1AA9"/>
    <w:rsid w:val="00784CDC"/>
    <w:rsid w:val="007C18F9"/>
    <w:rsid w:val="007E6B87"/>
    <w:rsid w:val="00840F44"/>
    <w:rsid w:val="00841570"/>
    <w:rsid w:val="008655F7"/>
    <w:rsid w:val="008B77D8"/>
    <w:rsid w:val="00917A4D"/>
    <w:rsid w:val="009354E4"/>
    <w:rsid w:val="00944F8E"/>
    <w:rsid w:val="0095154C"/>
    <w:rsid w:val="00983319"/>
    <w:rsid w:val="009D18BB"/>
    <w:rsid w:val="00A06F3B"/>
    <w:rsid w:val="00A07475"/>
    <w:rsid w:val="00A07FE1"/>
    <w:rsid w:val="00A120F3"/>
    <w:rsid w:val="00A24447"/>
    <w:rsid w:val="00A252A0"/>
    <w:rsid w:val="00A55947"/>
    <w:rsid w:val="00A71835"/>
    <w:rsid w:val="00A85BE5"/>
    <w:rsid w:val="00AC4DBF"/>
    <w:rsid w:val="00AD73B3"/>
    <w:rsid w:val="00B313CD"/>
    <w:rsid w:val="00BB4575"/>
    <w:rsid w:val="00BE39CC"/>
    <w:rsid w:val="00C0568C"/>
    <w:rsid w:val="00C33786"/>
    <w:rsid w:val="00C629D5"/>
    <w:rsid w:val="00CA45FB"/>
    <w:rsid w:val="00CB6969"/>
    <w:rsid w:val="00CC481D"/>
    <w:rsid w:val="00D052B2"/>
    <w:rsid w:val="00DA17DC"/>
    <w:rsid w:val="00E0207D"/>
    <w:rsid w:val="00E43213"/>
    <w:rsid w:val="00E47B48"/>
    <w:rsid w:val="00E55518"/>
    <w:rsid w:val="00E708DA"/>
    <w:rsid w:val="00EA083F"/>
    <w:rsid w:val="00F5258E"/>
    <w:rsid w:val="00FF79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905614B"/>
  <w15:chartTrackingRefBased/>
  <w15:docId w15:val="{84980C56-2FB5-42AF-A800-0E44A324E7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ind w:left="700" w:firstLine="720"/>
      <w:jc w:val="both"/>
    </w:pPr>
    <w:rPr>
      <w:sz w:val="24"/>
    </w:rPr>
  </w:style>
  <w:style w:type="paragraph" w:styleId="1">
    <w:name w:val="heading 1"/>
    <w:basedOn w:val="a"/>
    <w:next w:val="a"/>
    <w:qFormat/>
    <w:pPr>
      <w:keepNext/>
      <w:pageBreakBefore/>
      <w:pBdr>
        <w:bottom w:val="double" w:sz="4" w:space="1" w:color="auto"/>
      </w:pBdr>
      <w:spacing w:before="240" w:after="560"/>
      <w:ind w:left="0" w:firstLine="0"/>
      <w:jc w:val="left"/>
      <w:outlineLvl w:val="0"/>
    </w:pPr>
    <w:rPr>
      <w:rFonts w:ascii="Georgia" w:hAnsi="Georgia"/>
      <w:kern w:val="28"/>
      <w:sz w:val="40"/>
    </w:rPr>
  </w:style>
  <w:style w:type="paragraph" w:styleId="2">
    <w:name w:val="heading 2"/>
    <w:basedOn w:val="a"/>
    <w:next w:val="a"/>
    <w:qFormat/>
    <w:pPr>
      <w:keepNext/>
      <w:pageBreakBefore/>
      <w:pBdr>
        <w:bottom w:val="single" w:sz="4" w:space="1" w:color="auto"/>
      </w:pBdr>
      <w:spacing w:before="560" w:after="240"/>
      <w:ind w:left="709" w:firstLine="0"/>
      <w:jc w:val="left"/>
      <w:outlineLvl w:val="1"/>
    </w:pPr>
    <w:rPr>
      <w:rFonts w:ascii="Georgia" w:hAnsi="Georgia"/>
      <w:sz w:val="36"/>
    </w:rPr>
  </w:style>
  <w:style w:type="paragraph" w:styleId="3">
    <w:name w:val="heading 3"/>
    <w:basedOn w:val="a"/>
    <w:next w:val="a"/>
    <w:qFormat/>
    <w:pPr>
      <w:keepNext/>
      <w:spacing w:before="560" w:after="100"/>
      <w:ind w:left="706" w:firstLine="0"/>
      <w:jc w:val="left"/>
      <w:outlineLvl w:val="2"/>
    </w:pPr>
    <w:rPr>
      <w:i/>
      <w:sz w:val="28"/>
      <w:u w:val="single"/>
    </w:rPr>
  </w:style>
  <w:style w:type="paragraph" w:styleId="4">
    <w:name w:val="heading 4"/>
    <w:basedOn w:val="a"/>
    <w:next w:val="a"/>
    <w:qFormat/>
    <w:pPr>
      <w:keepNext/>
      <w:spacing w:before="240" w:after="360"/>
      <w:ind w:left="697" w:firstLine="0"/>
      <w:jc w:val="center"/>
      <w:outlineLvl w:val="3"/>
    </w:pPr>
    <w:rPr>
      <w:b/>
      <w:sz w:val="28"/>
    </w:rPr>
  </w:style>
  <w:style w:type="paragraph" w:styleId="5">
    <w:name w:val="heading 5"/>
    <w:basedOn w:val="a"/>
    <w:next w:val="a"/>
    <w:qFormat/>
    <w:pPr>
      <w:keepNext/>
      <w:spacing w:before="280"/>
      <w:ind w:left="697"/>
      <w:jc w:val="center"/>
      <w:outlineLvl w:val="4"/>
    </w:pPr>
    <w:rPr>
      <w:b/>
      <w:lang w:val="en-US"/>
    </w:rPr>
  </w:style>
  <w:style w:type="paragraph" w:styleId="6">
    <w:name w:val="heading 6"/>
    <w:basedOn w:val="a"/>
    <w:next w:val="a"/>
    <w:qFormat/>
    <w:pPr>
      <w:keepNext/>
      <w:ind w:left="0" w:firstLine="284"/>
      <w:jc w:val="center"/>
      <w:outlineLvl w:val="5"/>
    </w:pPr>
    <w:rPr>
      <w:b/>
    </w:rPr>
  </w:style>
  <w:style w:type="paragraph" w:styleId="7">
    <w:name w:val="heading 7"/>
    <w:basedOn w:val="a"/>
    <w:next w:val="a"/>
    <w:qFormat/>
    <w:pPr>
      <w:keepNext/>
      <w:ind w:left="284" w:firstLine="0"/>
      <w:jc w:val="left"/>
      <w:outlineLvl w:val="6"/>
    </w:pPr>
    <w:rPr>
      <w:b/>
    </w:rPr>
  </w:style>
  <w:style w:type="paragraph" w:styleId="8">
    <w:name w:val="heading 8"/>
    <w:basedOn w:val="a"/>
    <w:next w:val="a"/>
    <w:qFormat/>
    <w:pPr>
      <w:keepNext/>
      <w:jc w:val="center"/>
      <w:outlineLvl w:val="7"/>
    </w:pPr>
    <w:rPr>
      <w:b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semiHidden/>
  </w:style>
  <w:style w:type="paragraph" w:customStyle="1" w:styleId="a3">
    <w:name w:val="Готовый"/>
    <w:basedOn w:val="a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</w:pPr>
    <w:rPr>
      <w:snapToGrid w:val="0"/>
      <w:lang w:val="en-US"/>
    </w:rPr>
  </w:style>
  <w:style w:type="paragraph" w:styleId="a4">
    <w:name w:val="header"/>
    <w:basedOn w:val="a"/>
    <w:pPr>
      <w:tabs>
        <w:tab w:val="center" w:pos="4320"/>
        <w:tab w:val="right" w:pos="8640"/>
      </w:tabs>
    </w:pPr>
  </w:style>
  <w:style w:type="character" w:styleId="a5">
    <w:name w:val="page number"/>
    <w:basedOn w:val="a0"/>
  </w:style>
  <w:style w:type="paragraph" w:styleId="a6">
    <w:name w:val="Body Text Indent"/>
    <w:basedOn w:val="a"/>
    <w:pPr>
      <w:pageBreakBefore/>
      <w:spacing w:before="100" w:after="500"/>
      <w:ind w:left="2836" w:hanging="1418"/>
      <w:jc w:val="right"/>
    </w:pPr>
    <w:rPr>
      <w:rFonts w:ascii="Georgia" w:hAnsi="Georgia"/>
      <w:sz w:val="40"/>
    </w:rPr>
  </w:style>
  <w:style w:type="paragraph" w:styleId="10">
    <w:name w:val="toc 1"/>
    <w:basedOn w:val="a"/>
    <w:next w:val="a"/>
    <w:autoRedefine/>
    <w:semiHidden/>
    <w:pPr>
      <w:spacing w:before="120"/>
      <w:ind w:left="0"/>
      <w:jc w:val="left"/>
    </w:pPr>
    <w:rPr>
      <w:b/>
      <w:i/>
    </w:rPr>
  </w:style>
  <w:style w:type="paragraph" w:styleId="20">
    <w:name w:val="toc 2"/>
    <w:basedOn w:val="a"/>
    <w:next w:val="a"/>
    <w:autoRedefine/>
    <w:semiHidden/>
    <w:pPr>
      <w:spacing w:before="120"/>
      <w:ind w:left="240"/>
      <w:jc w:val="left"/>
    </w:pPr>
    <w:rPr>
      <w:b/>
      <w:sz w:val="22"/>
    </w:rPr>
  </w:style>
  <w:style w:type="paragraph" w:styleId="30">
    <w:name w:val="toc 3"/>
    <w:basedOn w:val="a"/>
    <w:next w:val="a"/>
    <w:autoRedefine/>
    <w:semiHidden/>
    <w:pPr>
      <w:ind w:left="480"/>
      <w:jc w:val="left"/>
    </w:pPr>
    <w:rPr>
      <w:sz w:val="20"/>
    </w:rPr>
  </w:style>
  <w:style w:type="paragraph" w:styleId="40">
    <w:name w:val="toc 4"/>
    <w:basedOn w:val="a"/>
    <w:next w:val="a"/>
    <w:autoRedefine/>
    <w:semiHidden/>
    <w:pPr>
      <w:ind w:left="720"/>
      <w:jc w:val="left"/>
    </w:pPr>
    <w:rPr>
      <w:sz w:val="20"/>
    </w:rPr>
  </w:style>
  <w:style w:type="paragraph" w:styleId="50">
    <w:name w:val="toc 5"/>
    <w:basedOn w:val="a"/>
    <w:next w:val="a"/>
    <w:autoRedefine/>
    <w:semiHidden/>
    <w:pPr>
      <w:ind w:left="960"/>
      <w:jc w:val="left"/>
    </w:pPr>
    <w:rPr>
      <w:sz w:val="20"/>
    </w:rPr>
  </w:style>
  <w:style w:type="paragraph" w:styleId="60">
    <w:name w:val="toc 6"/>
    <w:basedOn w:val="a"/>
    <w:next w:val="a"/>
    <w:autoRedefine/>
    <w:semiHidden/>
    <w:pPr>
      <w:ind w:left="1200"/>
      <w:jc w:val="left"/>
    </w:pPr>
    <w:rPr>
      <w:sz w:val="20"/>
    </w:rPr>
  </w:style>
  <w:style w:type="paragraph" w:styleId="70">
    <w:name w:val="toc 7"/>
    <w:basedOn w:val="a"/>
    <w:next w:val="a"/>
    <w:autoRedefine/>
    <w:semiHidden/>
    <w:pPr>
      <w:ind w:left="1440"/>
      <w:jc w:val="left"/>
    </w:pPr>
    <w:rPr>
      <w:sz w:val="20"/>
    </w:rPr>
  </w:style>
  <w:style w:type="paragraph" w:styleId="80">
    <w:name w:val="toc 8"/>
    <w:basedOn w:val="a"/>
    <w:next w:val="a"/>
    <w:autoRedefine/>
    <w:semiHidden/>
    <w:pPr>
      <w:ind w:left="1680"/>
      <w:jc w:val="left"/>
    </w:pPr>
    <w:rPr>
      <w:sz w:val="20"/>
    </w:rPr>
  </w:style>
  <w:style w:type="paragraph" w:styleId="9">
    <w:name w:val="toc 9"/>
    <w:basedOn w:val="a"/>
    <w:next w:val="a"/>
    <w:autoRedefine/>
    <w:semiHidden/>
    <w:pPr>
      <w:ind w:left="1920"/>
      <w:jc w:val="left"/>
    </w:pPr>
    <w:rPr>
      <w:sz w:val="20"/>
    </w:rPr>
  </w:style>
  <w:style w:type="paragraph" w:styleId="a7">
    <w:name w:val="Body Text"/>
    <w:basedOn w:val="a"/>
    <w:pPr>
      <w:ind w:left="0" w:firstLine="0"/>
    </w:pPr>
    <w:rPr>
      <w:snapToGrid w:val="0"/>
      <w:lang w:val="en-US"/>
    </w:rPr>
  </w:style>
  <w:style w:type="paragraph" w:styleId="21">
    <w:name w:val="Body Text Indent 2"/>
    <w:basedOn w:val="a"/>
    <w:rPr>
      <w:sz w:val="20"/>
    </w:rPr>
  </w:style>
  <w:style w:type="paragraph" w:customStyle="1" w:styleId="H3">
    <w:name w:val="H3"/>
    <w:basedOn w:val="a"/>
    <w:next w:val="a"/>
    <w:pPr>
      <w:keepNext/>
      <w:spacing w:before="100" w:after="100"/>
      <w:ind w:left="0" w:firstLine="0"/>
      <w:jc w:val="left"/>
      <w:outlineLvl w:val="3"/>
    </w:pPr>
    <w:rPr>
      <w:b/>
      <w:snapToGrid w:val="0"/>
      <w:sz w:val="28"/>
      <w:lang w:val="en-US"/>
    </w:rPr>
  </w:style>
  <w:style w:type="paragraph" w:customStyle="1" w:styleId="H4">
    <w:name w:val="H4"/>
    <w:basedOn w:val="a"/>
    <w:next w:val="a"/>
    <w:pPr>
      <w:keepNext/>
      <w:spacing w:before="100" w:after="100"/>
      <w:ind w:left="0" w:firstLine="0"/>
      <w:jc w:val="left"/>
      <w:outlineLvl w:val="4"/>
    </w:pPr>
    <w:rPr>
      <w:b/>
      <w:snapToGrid w:val="0"/>
      <w:lang w:val="en-US"/>
    </w:rPr>
  </w:style>
  <w:style w:type="paragraph" w:styleId="a8">
    <w:name w:val="List Paragraph"/>
    <w:basedOn w:val="a"/>
    <w:uiPriority w:val="34"/>
    <w:qFormat/>
    <w:rsid w:val="00E55518"/>
    <w:pPr>
      <w:ind w:left="720" w:firstLine="0"/>
      <w:contextualSpacing/>
      <w:jc w:val="left"/>
    </w:pPr>
    <w:rPr>
      <w:szCs w:val="24"/>
    </w:rPr>
  </w:style>
  <w:style w:type="character" w:styleId="a9">
    <w:name w:val="Hyperlink"/>
    <w:basedOn w:val="a0"/>
    <w:uiPriority w:val="99"/>
    <w:unhideWhenUsed/>
    <w:rsid w:val="00E55518"/>
    <w:rPr>
      <w:color w:val="0563C1" w:themeColor="hyperlink"/>
      <w:u w:val="single"/>
    </w:rPr>
  </w:style>
  <w:style w:type="paragraph" w:styleId="aa">
    <w:name w:val="Normal (Web)"/>
    <w:basedOn w:val="a"/>
    <w:uiPriority w:val="99"/>
    <w:semiHidden/>
    <w:unhideWhenUsed/>
    <w:rsid w:val="00482FB9"/>
    <w:pPr>
      <w:spacing w:before="100" w:beforeAutospacing="1" w:after="100" w:afterAutospacing="1"/>
      <w:ind w:left="0" w:firstLine="0"/>
      <w:jc w:val="left"/>
    </w:pPr>
    <w:rPr>
      <w:szCs w:val="24"/>
    </w:rPr>
  </w:style>
  <w:style w:type="character" w:customStyle="1" w:styleId="ipa">
    <w:name w:val="ipa"/>
    <w:basedOn w:val="a0"/>
    <w:rsid w:val="00482FB9"/>
  </w:style>
  <w:style w:type="character" w:customStyle="1" w:styleId="mw-headline">
    <w:name w:val="mw-headline"/>
    <w:basedOn w:val="a0"/>
    <w:rsid w:val="009D18BB"/>
  </w:style>
  <w:style w:type="character" w:customStyle="1" w:styleId="mw-editsection">
    <w:name w:val="mw-editsection"/>
    <w:basedOn w:val="a0"/>
    <w:rsid w:val="009D18BB"/>
  </w:style>
  <w:style w:type="character" w:customStyle="1" w:styleId="mw-editsection-bracket">
    <w:name w:val="mw-editsection-bracket"/>
    <w:basedOn w:val="a0"/>
    <w:rsid w:val="009D18BB"/>
  </w:style>
  <w:style w:type="character" w:customStyle="1" w:styleId="mw-editsection-divider">
    <w:name w:val="mw-editsection-divider"/>
    <w:basedOn w:val="a0"/>
    <w:rsid w:val="009D18BB"/>
  </w:style>
  <w:style w:type="character" w:styleId="HTML">
    <w:name w:val="HTML Code"/>
    <w:basedOn w:val="a0"/>
    <w:uiPriority w:val="99"/>
    <w:semiHidden/>
    <w:unhideWhenUsed/>
    <w:rsid w:val="009D18BB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31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3127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3232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53341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6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361199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2528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70806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709934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6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49757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1565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0523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65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392007">
          <w:marLeft w:val="547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152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51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55456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614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31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9420799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580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12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40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584644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61705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0059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3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66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7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6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865659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6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en.wikipedia.org/wiki/IBM_SSEC" TargetMode="External"/><Relationship Id="rId117" Type="http://schemas.openxmlformats.org/officeDocument/2006/relationships/theme" Target="theme/theme1.xml"/><Relationship Id="rId21" Type="http://schemas.openxmlformats.org/officeDocument/2006/relationships/image" Target="media/image5.png"/><Relationship Id="rId42" Type="http://schemas.openxmlformats.org/officeDocument/2006/relationships/image" Target="media/image16.png"/><Relationship Id="rId47" Type="http://schemas.openxmlformats.org/officeDocument/2006/relationships/image" Target="media/image21.png"/><Relationship Id="rId63" Type="http://schemas.openxmlformats.org/officeDocument/2006/relationships/hyperlink" Target="https://ru.wikipedia.org/wiki/%D0%91%D0%B0%D0%B7%D0%B0_%D0%B4%D0%B0%D0%BD%D0%BD%D1%8B%D1%85" TargetMode="External"/><Relationship Id="rId68" Type="http://schemas.openxmlformats.org/officeDocument/2006/relationships/hyperlink" Target="https://ru.wikipedia.org/wiki/SQL" TargetMode="External"/><Relationship Id="rId84" Type="http://schemas.openxmlformats.org/officeDocument/2006/relationships/hyperlink" Target="https://ru.wikipedia.org/wiki/%D0%9C%D1%83%D0%BB%D1%8C%D1%82%D0%B8%D0%BC%D0%BD%D0%BE%D0%B6%D0%B5%D1%81%D1%82%D0%B2%D0%BE" TargetMode="External"/><Relationship Id="rId89" Type="http://schemas.openxmlformats.org/officeDocument/2006/relationships/image" Target="media/image26.png"/><Relationship Id="rId112" Type="http://schemas.openxmlformats.org/officeDocument/2006/relationships/hyperlink" Target="https://docs.oracle.com/en/database/oracle/application-express/18.2/aemig/about-PLSQL-libraries.html" TargetMode="External"/><Relationship Id="rId16" Type="http://schemas.openxmlformats.org/officeDocument/2006/relationships/hyperlink" Target="https://ru.wikipedia.org/wiki/Microsoft_Visio" TargetMode="External"/><Relationship Id="rId107" Type="http://schemas.openxmlformats.org/officeDocument/2006/relationships/image" Target="media/image44.png"/><Relationship Id="rId11" Type="http://schemas.openxmlformats.org/officeDocument/2006/relationships/hyperlink" Target="https://ru.wikipedia.org/wiki/CA_Technologies" TargetMode="External"/><Relationship Id="rId24" Type="http://schemas.openxmlformats.org/officeDocument/2006/relationships/hyperlink" Target="http://en.wikipedia.org/wiki/IBM_SSEC" TargetMode="External"/><Relationship Id="rId32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37" Type="http://schemas.openxmlformats.org/officeDocument/2006/relationships/image" Target="media/image11.png"/><Relationship Id="rId40" Type="http://schemas.openxmlformats.org/officeDocument/2006/relationships/image" Target="media/image14.png"/><Relationship Id="rId45" Type="http://schemas.openxmlformats.org/officeDocument/2006/relationships/image" Target="media/image19.png"/><Relationship Id="rId53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58" Type="http://schemas.openxmlformats.org/officeDocument/2006/relationships/hyperlink" Target="https://ru.wikipedia.org/wiki/%D0%91%D0%B0%D0%B7%D0%B0_%D0%B4%D0%B0%D0%BD%D0%BD%D1%8B%D1%85" TargetMode="External"/><Relationship Id="rId66" Type="http://schemas.openxmlformats.org/officeDocument/2006/relationships/hyperlink" Target="https://ru.wikipedia.org/wiki/GROUP_BY_(SQL)" TargetMode="External"/><Relationship Id="rId74" Type="http://schemas.openxmlformats.org/officeDocument/2006/relationships/hyperlink" Target="https://ru.wikipedia.org/wiki/%D0%A0%D0%B5%D0%BB%D1%8F%D1%86%D0%B8%D0%BE%D0%BD%D0%BD%D0%B0%D1%8F_%D0%B0%D0%BB%D0%B3%D0%B5%D0%B1%D1%80%D0%B0" TargetMode="External"/><Relationship Id="rId79" Type="http://schemas.openxmlformats.org/officeDocument/2006/relationships/hyperlink" Target="https://ru.wikipedia.org/wiki/%D0%91%D0%B8%D0%BD%D0%B0%D1%80%D0%BD%D0%B0%D1%8F_%D0%BE%D0%BF%D0%B5%D1%80%D0%B0%D1%86%D0%B8%D1%8F" TargetMode="External"/><Relationship Id="rId87" Type="http://schemas.openxmlformats.org/officeDocument/2006/relationships/image" Target="media/image24.png"/><Relationship Id="rId102" Type="http://schemas.openxmlformats.org/officeDocument/2006/relationships/image" Target="media/image39.png"/><Relationship Id="rId110" Type="http://schemas.openxmlformats.org/officeDocument/2006/relationships/image" Target="media/image47.png"/><Relationship Id="rId115" Type="http://schemas.openxmlformats.org/officeDocument/2006/relationships/header" Target="header2.xml"/><Relationship Id="rId5" Type="http://schemas.openxmlformats.org/officeDocument/2006/relationships/footnotes" Target="footnotes.xml"/><Relationship Id="rId61" Type="http://schemas.openxmlformats.org/officeDocument/2006/relationships/hyperlink" Target="https://ru.wikipedia.org/w/index.php?title=DQL&amp;action=edit&amp;redlink=1" TargetMode="External"/><Relationship Id="rId82" Type="http://schemas.openxmlformats.org/officeDocument/2006/relationships/hyperlink" Target="https://ru.wikipedia.org/wiki/%D0%9F%D1%80%D0%B5%D0%B4%D0%B8%D0%BA%D0%B0%D1%82" TargetMode="External"/><Relationship Id="rId90" Type="http://schemas.openxmlformats.org/officeDocument/2006/relationships/image" Target="media/image27.png"/><Relationship Id="rId95" Type="http://schemas.openxmlformats.org/officeDocument/2006/relationships/image" Target="media/image32.png"/><Relationship Id="rId19" Type="http://schemas.openxmlformats.org/officeDocument/2006/relationships/image" Target="media/image3.png"/><Relationship Id="rId14" Type="http://schemas.openxmlformats.org/officeDocument/2006/relationships/hyperlink" Target="https://ru.wikipedia.org/wiki/Microsoft_Visio" TargetMode="External"/><Relationship Id="rId22" Type="http://schemas.openxmlformats.org/officeDocument/2006/relationships/image" Target="media/image6.png"/><Relationship Id="rId27" Type="http://schemas.openxmlformats.org/officeDocument/2006/relationships/hyperlink" Target="http://en.wikipedia.org/wiki/IBM_SSEC" TargetMode="External"/><Relationship Id="rId30" Type="http://schemas.openxmlformats.org/officeDocument/2006/relationships/hyperlink" Target="http://en.wikipedia.org/wiki/IBM_SSEC" TargetMode="External"/><Relationship Id="rId35" Type="http://schemas.openxmlformats.org/officeDocument/2006/relationships/image" Target="media/image9.png"/><Relationship Id="rId43" Type="http://schemas.openxmlformats.org/officeDocument/2006/relationships/image" Target="media/image17.png"/><Relationship Id="rId48" Type="http://schemas.openxmlformats.org/officeDocument/2006/relationships/hyperlink" Target="https://ru.wikipedia.org/wiki/%D0%94%D0%B5%D0%BA%D0%BB%D0%B0%D1%80%D0%B0%D1%82%D0%B8%D0%B2%D0%BD%D0%BE%D0%B5_%D0%BF%D1%80%D0%BE%D0%B3%D1%80%D0%B0%D0%BC%D0%BC%D0%B8%D1%80%D0%BE%D0%B2%D0%B0%D0%BD%D0%B8%D0%B5" TargetMode="External"/><Relationship Id="rId56" Type="http://schemas.openxmlformats.org/officeDocument/2006/relationships/hyperlink" Target="https://ru.wikipedia.org/wiki/SQL/PSM" TargetMode="External"/><Relationship Id="rId64" Type="http://schemas.openxmlformats.org/officeDocument/2006/relationships/hyperlink" Target="https://ru.wikipedia.org/wiki/%D0%A1%D0%A3%D0%91%D0%94" TargetMode="External"/><Relationship Id="rId69" Type="http://schemas.openxmlformats.org/officeDocument/2006/relationships/hyperlink" Target="https://ru.wikipedia.org/wiki/Union_(SQL)" TargetMode="External"/><Relationship Id="rId77" Type="http://schemas.openxmlformats.org/officeDocument/2006/relationships/hyperlink" Target="https://ru.wikipedia.org/wiki/Update_(SQL)" TargetMode="External"/><Relationship Id="rId100" Type="http://schemas.openxmlformats.org/officeDocument/2006/relationships/image" Target="media/image37.png"/><Relationship Id="rId105" Type="http://schemas.openxmlformats.org/officeDocument/2006/relationships/image" Target="media/image42.png"/><Relationship Id="rId113" Type="http://schemas.openxmlformats.org/officeDocument/2006/relationships/hyperlink" Target="https://www.w3schools.com/sql/" TargetMode="External"/><Relationship Id="rId8" Type="http://schemas.openxmlformats.org/officeDocument/2006/relationships/hyperlink" Target="https://ru.wikipedia.org/wiki/CASE" TargetMode="External"/><Relationship Id="rId51" Type="http://schemas.openxmlformats.org/officeDocument/2006/relationships/hyperlink" Target="https://ru.wikipedia.org/wiki/%D0%A1%D0%B8%D1%81%D1%82%D0%B5%D0%BC%D0%B0_%D1%83%D0%BF%D1%80%D0%B0%D0%B2%D0%BB%D0%B5%D0%BD%D0%B8%D1%8F_%D0%B1%D0%B0%D0%B7%D0%B0%D0%BC%D0%B8_%D0%B4%D0%B0%D0%BD%D0%BD%D1%8B%D1%85" TargetMode="External"/><Relationship Id="rId72" Type="http://schemas.openxmlformats.org/officeDocument/2006/relationships/hyperlink" Target="https://ru.wikipedia.org/wiki/SQL" TargetMode="External"/><Relationship Id="rId80" Type="http://schemas.openxmlformats.org/officeDocument/2006/relationships/hyperlink" Target="https://ru.wikipedia.org/wiki/%D0%9E%D0%BF%D0%B5%D1%80%D0%B0%D0%BD%D0%B4" TargetMode="External"/><Relationship Id="rId85" Type="http://schemas.openxmlformats.org/officeDocument/2006/relationships/image" Target="media/image23.png"/><Relationship Id="rId93" Type="http://schemas.openxmlformats.org/officeDocument/2006/relationships/image" Target="media/image30.png"/><Relationship Id="rId98" Type="http://schemas.openxmlformats.org/officeDocument/2006/relationships/image" Target="media/image35.png"/><Relationship Id="rId3" Type="http://schemas.openxmlformats.org/officeDocument/2006/relationships/settings" Target="settings.xml"/><Relationship Id="rId12" Type="http://schemas.openxmlformats.org/officeDocument/2006/relationships/hyperlink" Target="https://ru.wikipedia.org/wiki/Oracle" TargetMode="External"/><Relationship Id="rId17" Type="http://schemas.openxmlformats.org/officeDocument/2006/relationships/hyperlink" Target="https://ru.wikipedia.org/wiki/IDEF1" TargetMode="External"/><Relationship Id="rId25" Type="http://schemas.openxmlformats.org/officeDocument/2006/relationships/hyperlink" Target="http://en.wikipedia.org/wiki/IBM_SSEC" TargetMode="External"/><Relationship Id="rId33" Type="http://schemas.openxmlformats.org/officeDocument/2006/relationships/hyperlink" Target="http://ru.wikipedia.org/wiki/%D0%A0%D0%B5%D0%BB%D1%8F%D1%86%D0%B8%D0%BE%D0%BD%D0%BD%D0%B0%D1%8F_%D0%BC%D0%BE%D0%B4%D0%B5%D0%BB%D1%8C_%D0%B4%D0%B0%D0%BD%D0%BD%D1%8B%D1%85" TargetMode="External"/><Relationship Id="rId38" Type="http://schemas.openxmlformats.org/officeDocument/2006/relationships/image" Target="media/image12.png"/><Relationship Id="rId46" Type="http://schemas.openxmlformats.org/officeDocument/2006/relationships/image" Target="media/image20.png"/><Relationship Id="rId59" Type="http://schemas.openxmlformats.org/officeDocument/2006/relationships/hyperlink" Target="https://ru.wikipedia.org/wiki/%D0%90%D0%BD%D0%B3%D0%BB%D0%B8%D0%B9%D1%81%D0%BA%D0%B8%D0%B9_%D1%8F%D0%B7%D1%8B%D0%BA" TargetMode="External"/><Relationship Id="rId67" Type="http://schemas.openxmlformats.org/officeDocument/2006/relationships/hyperlink" Target="https://ru.wikipedia.org/wiki/WHERE" TargetMode="External"/><Relationship Id="rId103" Type="http://schemas.openxmlformats.org/officeDocument/2006/relationships/image" Target="media/image40.png"/><Relationship Id="rId108" Type="http://schemas.openxmlformats.org/officeDocument/2006/relationships/image" Target="media/image45.png"/><Relationship Id="rId116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image" Target="media/image15.png"/><Relationship Id="rId54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62" Type="http://schemas.openxmlformats.org/officeDocument/2006/relationships/hyperlink" Target="https://ru.wikipedia.org/wiki/SQL" TargetMode="External"/><Relationship Id="rId70" Type="http://schemas.openxmlformats.org/officeDocument/2006/relationships/hyperlink" Target="https://ru.wikipedia.org/wiki/Union_(SQL)" TargetMode="External"/><Relationship Id="rId75" Type="http://schemas.openxmlformats.org/officeDocument/2006/relationships/hyperlink" Target="https://ru.wikipedia.org/w/index.php?title=From_(SQL)&amp;action=edit&amp;redlink=1" TargetMode="External"/><Relationship Id="rId83" Type="http://schemas.openxmlformats.org/officeDocument/2006/relationships/hyperlink" Target="https://ru.wikipedia.org/wiki/%D0%9C%D0%BD%D0%BE%D0%B6%D0%B5%D1%81%D1%82%D0%B2%D0%BE" TargetMode="External"/><Relationship Id="rId88" Type="http://schemas.openxmlformats.org/officeDocument/2006/relationships/image" Target="media/image25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11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ru.wikipedia.org/wiki/Microsoft_Visio" TargetMode="External"/><Relationship Id="rId23" Type="http://schemas.openxmlformats.org/officeDocument/2006/relationships/image" Target="media/image7.png"/><Relationship Id="rId28" Type="http://schemas.openxmlformats.org/officeDocument/2006/relationships/hyperlink" Target="http://en.wikipedia.org/wiki/IBM_SSEC" TargetMode="External"/><Relationship Id="rId36" Type="http://schemas.openxmlformats.org/officeDocument/2006/relationships/image" Target="media/image10.png"/><Relationship Id="rId49" Type="http://schemas.openxmlformats.org/officeDocument/2006/relationships/hyperlink" Target="https://ru.wikipedia.org/wiki/%D0%AF%D0%B7%D1%8B%D0%BA_%D0%BF%D1%80%D0%BE%D0%B3%D1%80%D0%B0%D0%BC%D0%BC%D0%B8%D1%80%D0%BE%D0%B2%D0%B0%D0%BD%D0%B8%D1%8F" TargetMode="External"/><Relationship Id="rId57" Type="http://schemas.openxmlformats.org/officeDocument/2006/relationships/hyperlink" Target="https://ru.wikipedia.org/wiki/SQL" TargetMode="External"/><Relationship Id="rId106" Type="http://schemas.openxmlformats.org/officeDocument/2006/relationships/image" Target="media/image43.png"/><Relationship Id="rId114" Type="http://schemas.openxmlformats.org/officeDocument/2006/relationships/header" Target="header1.xml"/><Relationship Id="rId10" Type="http://schemas.openxmlformats.org/officeDocument/2006/relationships/hyperlink" Target="https://ru.wikipedia.org/wiki/CA_Technologies" TargetMode="External"/><Relationship Id="rId31" Type="http://schemas.openxmlformats.org/officeDocument/2006/relationships/hyperlink" Target="http://en.wikipedia.org/wiki/IBM_7030_Stretch" TargetMode="External"/><Relationship Id="rId44" Type="http://schemas.openxmlformats.org/officeDocument/2006/relationships/image" Target="media/image18.png"/><Relationship Id="rId52" Type="http://schemas.openxmlformats.org/officeDocument/2006/relationships/hyperlink" Target="https://ru.wikipedia.org/wiki/%D0%98%D0%BD%D1%84%D0%BE%D1%80%D0%BC%D0%B0%D1%86%D0%B8%D0%BE%D0%BD%D0%BD%D1%8B%D0%B9_%D1%8F%D0%B7%D1%8B%D0%BA" TargetMode="External"/><Relationship Id="rId60" Type="http://schemas.openxmlformats.org/officeDocument/2006/relationships/hyperlink" Target="https://ru.wikipedia.org/wiki/DML" TargetMode="External"/><Relationship Id="rId65" Type="http://schemas.openxmlformats.org/officeDocument/2006/relationships/image" Target="media/image22.png"/><Relationship Id="rId73" Type="http://schemas.openxmlformats.org/officeDocument/2006/relationships/hyperlink" Target="https://ru.wikipedia.org/wiki/%D0%9E%D0%BF%D0%B5%D1%80%D0%B0%D1%86%D0%B8%D1%8F_%D1%81%D0%BE%D0%B5%D0%B4%D0%B8%D0%BD%D0%B5%D0%BD%D0%B8%D1%8F_(%D0%A1%D0%A3%D0%91%D0%94)" TargetMode="External"/><Relationship Id="rId78" Type="http://schemas.openxmlformats.org/officeDocument/2006/relationships/hyperlink" Target="https://ru.wikipedia.org/wiki/Delete_(SQL)" TargetMode="External"/><Relationship Id="rId81" Type="http://schemas.openxmlformats.org/officeDocument/2006/relationships/hyperlink" Target="https://ru.wikipedia.org/wiki/%D0%9B%D0%BE%D0%B3%D0%B8%D0%BA%D0%B0_%D0%BF%D0%B5%D1%80%D0%B2%D0%BE%D0%B3%D0%BE_%D0%BF%D0%BE%D1%80%D1%8F%D0%B4%D0%BA%D0%B0" TargetMode="External"/><Relationship Id="rId86" Type="http://schemas.openxmlformats.org/officeDocument/2006/relationships/hyperlink" Target="https://www.w3schools.com/sql/trysql.asp?filename=trysql_select_all" TargetMode="External"/><Relationship Id="rId94" Type="http://schemas.openxmlformats.org/officeDocument/2006/relationships/image" Target="media/image31.png"/><Relationship Id="rId99" Type="http://schemas.openxmlformats.org/officeDocument/2006/relationships/image" Target="media/image36.png"/><Relationship Id="rId101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ru.wikipedia.org/wiki/CA_Technologies" TargetMode="External"/><Relationship Id="rId13" Type="http://schemas.openxmlformats.org/officeDocument/2006/relationships/hyperlink" Target="https://ru.wikipedia.org/wiki/Sybase" TargetMode="External"/><Relationship Id="rId18" Type="http://schemas.openxmlformats.org/officeDocument/2006/relationships/image" Target="media/image2.jpeg"/><Relationship Id="rId39" Type="http://schemas.openxmlformats.org/officeDocument/2006/relationships/image" Target="media/image13.png"/><Relationship Id="rId109" Type="http://schemas.openxmlformats.org/officeDocument/2006/relationships/image" Target="media/image46.png"/><Relationship Id="rId34" Type="http://schemas.openxmlformats.org/officeDocument/2006/relationships/image" Target="media/image8.gif"/><Relationship Id="rId50" Type="http://schemas.openxmlformats.org/officeDocument/2006/relationships/hyperlink" Target="https://ru.wikipedia.org/wiki/%D0%A0%D0%B5%D0%BB%D1%8F%D1%86%D0%B8%D0%BE%D0%BD%D0%BD%D1%8B%D0%B5_%D0%B1%D0%B0%D0%B7%D1%8B_%D0%B4%D0%B0%D0%BD%D0%BD%D1%8B%D1%85" TargetMode="External"/><Relationship Id="rId55" Type="http://schemas.openxmlformats.org/officeDocument/2006/relationships/hyperlink" Target="https://ru.wikipedia.org/wiki/%D0%9F%D0%BE%D0%BB%D0%BD%D0%BE%D1%82%D0%B0_%D0%BF%D0%BE_%D0%A2%D1%8C%D1%8E%D1%80%D0%B8%D0%BD%D0%B3%D1%83" TargetMode="External"/><Relationship Id="rId76" Type="http://schemas.openxmlformats.org/officeDocument/2006/relationships/hyperlink" Target="https://ru.wikipedia.org/wiki/Select_(SQL)" TargetMode="External"/><Relationship Id="rId97" Type="http://schemas.openxmlformats.org/officeDocument/2006/relationships/image" Target="media/image34.png"/><Relationship Id="rId104" Type="http://schemas.openxmlformats.org/officeDocument/2006/relationships/image" Target="media/image41.png"/><Relationship Id="rId7" Type="http://schemas.openxmlformats.org/officeDocument/2006/relationships/image" Target="media/image1.jpeg"/><Relationship Id="rId71" Type="http://schemas.openxmlformats.org/officeDocument/2006/relationships/hyperlink" Target="https://ru.wikipedia.org/wiki/%D0%9B%D0%B5%D0%BA%D1%81%D0%B8%D0%BA%D0%BE%D0%B3%D1%80%D0%B0%D1%84%D0%B8%D1%87%D0%B5%D1%81%D0%BA%D0%B8%D0%B9_%D0%BF%D0%BE%D1%80%D1%8F%D0%B4%D0%BE%D0%BA" TargetMode="External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://en.wikipedia.org/wiki/IBM_SSEC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&#1052;&#1086;&#1080;%20&#1076;&#1086;&#1082;&#1091;&#1084;&#1077;&#1085;&#1090;&#1099;\Tania\&#1057;&#1055;&#1054;\&#1057;&#1055;&#1054;.dot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СПО.dot</Template>
  <TotalTime>152</TotalTime>
  <Pages>37</Pages>
  <Words>4268</Words>
  <Characters>24334</Characters>
  <Application>Microsoft Office Word</Application>
  <DocSecurity>0</DocSecurity>
  <Lines>202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Инструментальные средства для построения компиляторов</vt:lpstr>
    </vt:vector>
  </TitlesOfParts>
  <Company>BC</Company>
  <LinksUpToDate>false</LinksUpToDate>
  <CharactersWithSpaces>28545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Инструментальные средства для построения компиляторов</dc:title>
  <dc:subject/>
  <dc:creator>Dzmitry O. Hlukhau</dc:creator>
  <cp:keywords/>
  <dc:description/>
  <cp:lastModifiedBy>Пользователь</cp:lastModifiedBy>
  <cp:revision>62</cp:revision>
  <dcterms:created xsi:type="dcterms:W3CDTF">2020-06-03T12:59:00Z</dcterms:created>
  <dcterms:modified xsi:type="dcterms:W3CDTF">2020-06-03T15:31:00Z</dcterms:modified>
</cp:coreProperties>
</file>